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D50F" w14:textId="2DB3F2DD" w:rsidR="00E81978" w:rsidRPr="0098429E" w:rsidRDefault="00000000">
      <w:pPr>
        <w:pStyle w:val="aa"/>
        <w:rPr>
          <w:noProof/>
        </w:rPr>
      </w:pPr>
      <w:sdt>
        <w:sdtPr>
          <w:rPr>
            <w:rFonts w:hint="eastAsia"/>
            <w:noProof/>
            <w:sz w:val="36"/>
            <w:szCs w:val="36"/>
          </w:rPr>
          <w:alias w:val="제목:"/>
          <w:tag w:val="제목:"/>
          <w:id w:val="726351117"/>
          <w:placeholder>
            <w:docPart w:val="C476F6F0EE0D415B91E42E71BC5CE3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F76FE" w:rsidRPr="00D5540F">
            <w:rPr>
              <w:rFonts w:hint="eastAsia"/>
              <w:noProof/>
              <w:sz w:val="36"/>
              <w:szCs w:val="36"/>
            </w:rPr>
            <w:t>근전도FFT 분석을 통한 모바일 피트니스 피드백 시스템</w:t>
          </w:r>
        </w:sdtContent>
      </w:sdt>
    </w:p>
    <w:p w14:paraId="3E286D53" w14:textId="441EDCB6" w:rsidR="00B823AA" w:rsidRPr="0098429E" w:rsidRDefault="003F76FE" w:rsidP="00B823AA">
      <w:pPr>
        <w:pStyle w:val="210"/>
        <w:rPr>
          <w:noProof/>
        </w:rPr>
      </w:pPr>
      <w:r>
        <w:rPr>
          <w:rFonts w:hint="eastAsia"/>
          <w:noProof/>
        </w:rPr>
        <w:t>최진우</w:t>
      </w:r>
      <w:r w:rsidR="00D5540F">
        <w:rPr>
          <w:noProof/>
        </w:rPr>
        <w:t>(</w:t>
      </w:r>
      <w:r w:rsidR="00D5540F">
        <w:rPr>
          <w:rFonts w:hint="eastAsia"/>
          <w:noProof/>
        </w:rPr>
        <w:t xml:space="preserve">숭실대학교 전자정보공학부 </w:t>
      </w:r>
      <w:r w:rsidR="00D5540F">
        <w:rPr>
          <w:noProof/>
        </w:rPr>
        <w:t>it</w:t>
      </w:r>
      <w:r w:rsidR="00D5540F">
        <w:rPr>
          <w:rFonts w:hint="eastAsia"/>
          <w:noProof/>
        </w:rPr>
        <w:t>융합)</w:t>
      </w:r>
    </w:p>
    <w:p w14:paraId="2F85A3E4" w14:textId="5D072F59" w:rsidR="00E81978" w:rsidRPr="0098429E" w:rsidRDefault="00E81978">
      <w:pPr>
        <w:pStyle w:val="aa"/>
        <w:rPr>
          <w:noProof/>
        </w:rPr>
      </w:pPr>
    </w:p>
    <w:p w14:paraId="34ED3BF8" w14:textId="2B3AE135" w:rsidR="00E81978" w:rsidRPr="0098429E" w:rsidRDefault="00E81978" w:rsidP="00B823AA">
      <w:pPr>
        <w:pStyle w:val="210"/>
        <w:rPr>
          <w:noProof/>
        </w:rPr>
      </w:pPr>
    </w:p>
    <w:p w14:paraId="0C226047" w14:textId="57D86B9A" w:rsidR="00E81978" w:rsidRPr="0098429E" w:rsidRDefault="00121D0F">
      <w:pPr>
        <w:pStyle w:val="a5"/>
        <w:rPr>
          <w:noProof/>
        </w:rPr>
      </w:pPr>
      <w:r>
        <w:rPr>
          <w:noProof/>
          <w:lang w:val="ko-KR" w:bidi="ko-KR"/>
        </w:rPr>
        <w:lastRenderedPageBreak/>
        <w:t>1.</w:t>
      </w:r>
      <w:r>
        <w:rPr>
          <w:rFonts w:hint="eastAsia"/>
          <w:noProof/>
          <w:lang w:val="ko-KR" w:bidi="ko-KR"/>
        </w:rPr>
        <w:t>서</w:t>
      </w:r>
      <w:r w:rsidR="00316D5F">
        <w:rPr>
          <w:rFonts w:hint="eastAsia"/>
          <w:noProof/>
          <w:lang w:val="ko-KR" w:bidi="ko-KR"/>
        </w:rPr>
        <w:t>론</w:t>
      </w:r>
    </w:p>
    <w:p w14:paraId="54F70F1E" w14:textId="3C4D8DA0" w:rsidR="00121D0F" w:rsidRDefault="003F76FE" w:rsidP="00121D0F">
      <w:pPr>
        <w:pStyle w:val="a9"/>
        <w:ind w:firstLineChars="100" w:firstLine="240"/>
        <w:rPr>
          <w:noProof/>
        </w:rPr>
      </w:pPr>
      <w:r>
        <w:rPr>
          <w:rFonts w:hint="eastAsia"/>
          <w:noProof/>
        </w:rPr>
        <w:t>멋진 몸매에 대한 동경으로</w:t>
      </w:r>
      <w:r>
        <w:rPr>
          <w:noProof/>
        </w:rPr>
        <w:t xml:space="preserve"> </w:t>
      </w:r>
      <w:r>
        <w:rPr>
          <w:rFonts w:hint="eastAsia"/>
          <w:noProof/>
        </w:rPr>
        <w:t>많은 사람들이</w:t>
      </w:r>
      <w:r>
        <w:rPr>
          <w:noProof/>
        </w:rPr>
        <w:t xml:space="preserve"> </w:t>
      </w:r>
      <w:r>
        <w:rPr>
          <w:rFonts w:hint="eastAsia"/>
          <w:noProof/>
        </w:rPr>
        <w:t>피트니스 센터를 등록한다.</w:t>
      </w:r>
      <w:r>
        <w:rPr>
          <w:noProof/>
        </w:rPr>
        <w:t xml:space="preserve"> </w:t>
      </w:r>
      <w:r>
        <w:rPr>
          <w:rFonts w:hint="eastAsia"/>
          <w:noProof/>
        </w:rPr>
        <w:t>하지만 시간적,</w:t>
      </w:r>
      <w:r>
        <w:rPr>
          <w:noProof/>
        </w:rPr>
        <w:t xml:space="preserve"> </w:t>
      </w:r>
      <w:r>
        <w:rPr>
          <w:rFonts w:hint="eastAsia"/>
          <w:noProof/>
        </w:rPr>
        <w:t>공간적</w:t>
      </w:r>
      <w:r>
        <w:rPr>
          <w:noProof/>
        </w:rPr>
        <w:t xml:space="preserve">, </w:t>
      </w:r>
      <w:r>
        <w:rPr>
          <w:rFonts w:hint="eastAsia"/>
          <w:noProof/>
        </w:rPr>
        <w:t>그리고 금전적 문제등으로 인해 퍼스널 트레이닝(</w:t>
      </w:r>
      <w:r>
        <w:rPr>
          <w:noProof/>
        </w:rPr>
        <w:t>PT)</w:t>
      </w:r>
      <w:r>
        <w:rPr>
          <w:rFonts w:hint="eastAsia"/>
          <w:noProof/>
        </w:rPr>
        <w:t>을 받지 못하는 경우가 많다</w:t>
      </w:r>
      <w:r>
        <w:rPr>
          <w:noProof/>
        </w:rPr>
        <w:t xml:space="preserve">. </w:t>
      </w:r>
      <w:r w:rsidR="00316D5F">
        <w:rPr>
          <w:rFonts w:hint="eastAsia"/>
          <w:noProof/>
        </w:rPr>
        <w:t>웨이트 트레이닝에 있어 가장 중요한 것은 운동 자세이다.</w:t>
      </w:r>
      <w:r w:rsidR="00316D5F">
        <w:rPr>
          <w:noProof/>
        </w:rPr>
        <w:t xml:space="preserve"> PT</w:t>
      </w:r>
      <w:r w:rsidR="00316D5F">
        <w:rPr>
          <w:rFonts w:hint="eastAsia"/>
          <w:noProof/>
        </w:rPr>
        <w:t>를 받지 못하는 헬스인들은 부상에 대한 불안감,</w:t>
      </w:r>
      <w:r w:rsidR="00316D5F">
        <w:rPr>
          <w:noProof/>
        </w:rPr>
        <w:t xml:space="preserve"> </w:t>
      </w:r>
      <w:r w:rsidR="00316D5F">
        <w:rPr>
          <w:rFonts w:hint="eastAsia"/>
          <w:noProof/>
        </w:rPr>
        <w:t>운동효과에 대한 의구심을 느끼는 경우가 많다.</w:t>
      </w:r>
      <w:r w:rsidR="00316D5F">
        <w:rPr>
          <w:noProof/>
        </w:rPr>
        <w:t xml:space="preserve"> </w:t>
      </w:r>
      <w:r w:rsidR="00316D5F">
        <w:rPr>
          <w:rFonts w:hint="eastAsia"/>
          <w:noProof/>
        </w:rPr>
        <w:t>이러한 사람들을 대상으로 관련 어플리케이션과</w:t>
      </w:r>
      <w:r w:rsidR="00316D5F">
        <w:rPr>
          <w:noProof/>
        </w:rPr>
        <w:t xml:space="preserve"> </w:t>
      </w:r>
      <w:r w:rsidR="00316D5F">
        <w:rPr>
          <w:rFonts w:hint="eastAsia"/>
          <w:noProof/>
        </w:rPr>
        <w:t>동영상 컨텐츠들이</w:t>
      </w:r>
      <w:r w:rsidR="00316D5F">
        <w:rPr>
          <w:noProof/>
        </w:rPr>
        <w:t xml:space="preserve"> </w:t>
      </w:r>
      <w:r w:rsidR="00316D5F">
        <w:rPr>
          <w:rFonts w:hint="eastAsia"/>
          <w:noProof/>
        </w:rPr>
        <w:t>쏟아져 나오고 있으나,</w:t>
      </w:r>
      <w:r w:rsidR="00316D5F">
        <w:rPr>
          <w:noProof/>
        </w:rPr>
        <w:t xml:space="preserve"> </w:t>
      </w:r>
      <w:r w:rsidR="00316D5F">
        <w:rPr>
          <w:rFonts w:hint="eastAsia"/>
          <w:noProof/>
        </w:rPr>
        <w:t>자신의 자세를 직접 피드백 받을 수 없다는 본질적인 한계점이 존재한다.</w:t>
      </w:r>
      <w:r w:rsidR="00316D5F">
        <w:rPr>
          <w:noProof/>
        </w:rPr>
        <w:t xml:space="preserve"> </w:t>
      </w:r>
      <w:r w:rsidR="00121D0F">
        <w:rPr>
          <w:rFonts w:hint="eastAsia"/>
          <w:noProof/>
        </w:rPr>
        <w:t xml:space="preserve">따라서 </w:t>
      </w:r>
      <w:r w:rsidR="00316D5F">
        <w:rPr>
          <w:rFonts w:hint="eastAsia"/>
          <w:noProof/>
        </w:rPr>
        <w:t>본인의 운동자세를 직접 알려줄 수</w:t>
      </w:r>
      <w:r w:rsidR="00316D5F">
        <w:rPr>
          <w:noProof/>
        </w:rPr>
        <w:t xml:space="preserve"> </w:t>
      </w:r>
      <w:r w:rsidR="00316D5F">
        <w:rPr>
          <w:rFonts w:hint="eastAsia"/>
          <w:noProof/>
        </w:rPr>
        <w:t>없다는 점을 해결하기 위해 근전도 분석을 도입하고자 한다.</w:t>
      </w:r>
      <w:r w:rsidR="00316D5F">
        <w:rPr>
          <w:noProof/>
        </w:rPr>
        <w:t xml:space="preserve"> </w:t>
      </w:r>
    </w:p>
    <w:p w14:paraId="748F3EC0" w14:textId="14AD61AB" w:rsidR="00E81978" w:rsidRPr="0098429E" w:rsidRDefault="00316D5F" w:rsidP="00121D0F">
      <w:pPr>
        <w:pStyle w:val="a9"/>
        <w:ind w:firstLineChars="100" w:firstLine="240"/>
        <w:rPr>
          <w:noProof/>
        </w:rPr>
      </w:pPr>
      <w:r>
        <w:rPr>
          <w:rFonts w:hint="eastAsia"/>
          <w:noProof/>
        </w:rPr>
        <w:t>국가대표의 경기력 향상을 위해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근전도를 통한 근육의 활성도 분석은 이미 시행되고 </w:t>
      </w:r>
      <w:r w:rsidR="00121D0F">
        <w:rPr>
          <w:rFonts w:hint="eastAsia"/>
          <w:noProof/>
        </w:rPr>
        <w:t>있다.</w:t>
      </w:r>
      <w:r w:rsidR="00121D0F">
        <w:rPr>
          <w:noProof/>
        </w:rPr>
        <w:t xml:space="preserve"> </w:t>
      </w:r>
      <w:r w:rsidR="00121D0F">
        <w:rPr>
          <w:rFonts w:hint="eastAsia"/>
          <w:noProof/>
        </w:rPr>
        <w:t>선수촌에서 쓰이는 고가의 첨단 장비가 아닌,</w:t>
      </w:r>
      <w:r w:rsidR="00121D0F">
        <w:rPr>
          <w:noProof/>
        </w:rPr>
        <w:t xml:space="preserve"> </w:t>
      </w:r>
      <w:r w:rsidR="00121D0F">
        <w:rPr>
          <w:rFonts w:hint="eastAsia"/>
          <w:noProof/>
        </w:rPr>
        <w:t>일반인들에게도 이러한 시스템에 대한 접근성을 높여야 한다.</w:t>
      </w:r>
      <w:r w:rsidR="00121D0F">
        <w:rPr>
          <w:noProof/>
        </w:rPr>
        <w:t xml:space="preserve"> </w:t>
      </w:r>
      <w:r w:rsidR="00121D0F">
        <w:rPr>
          <w:rFonts w:hint="eastAsia"/>
          <w:noProof/>
        </w:rPr>
        <w:t>센서의 간소화를 통해 경제적 부담을 줄이고,</w:t>
      </w:r>
      <w:r w:rsidR="00121D0F">
        <w:rPr>
          <w:noProof/>
        </w:rPr>
        <w:t xml:space="preserve"> </w:t>
      </w:r>
      <w:r w:rsidR="00D5540F">
        <w:rPr>
          <w:rFonts w:hint="eastAsia"/>
          <w:noProof/>
        </w:rPr>
        <w:t xml:space="preserve">분석 시스템을 </w:t>
      </w:r>
      <w:r w:rsidR="00121D0F">
        <w:rPr>
          <w:rFonts w:hint="eastAsia"/>
          <w:noProof/>
        </w:rPr>
        <w:t>모바일</w:t>
      </w:r>
      <w:r w:rsidR="00D5540F">
        <w:rPr>
          <w:rFonts w:hint="eastAsia"/>
          <w:noProof/>
        </w:rPr>
        <w:t xml:space="preserve"> 스마트폰에서 처리하여 접근성 문제를 해결할 수 있다.</w:t>
      </w:r>
      <w:r w:rsidR="00121D0F">
        <w:rPr>
          <w:noProof/>
        </w:rPr>
        <w:br/>
        <w:t xml:space="preserve"> </w:t>
      </w:r>
    </w:p>
    <w:p w14:paraId="36672FC8" w14:textId="14C4971D" w:rsidR="00E81978" w:rsidRPr="0098429E" w:rsidRDefault="00000000">
      <w:pPr>
        <w:pStyle w:val="a5"/>
        <w:rPr>
          <w:noProof/>
        </w:rPr>
      </w:pPr>
      <w:sdt>
        <w:sdtPr>
          <w:rPr>
            <w:rFonts w:hint="eastAsia"/>
            <w:noProof/>
          </w:rPr>
          <w:alias w:val="구역 제목:"/>
          <w:tag w:val="구역 제목:"/>
          <w:id w:val="984196707"/>
          <w:placeholder>
            <w:docPart w:val="17594013CCE147CB8A876992BCADDBC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F76FE">
            <w:rPr>
              <w:rFonts w:hint="eastAsia"/>
              <w:noProof/>
            </w:rPr>
            <w:t>근전도FFT 분석을 통한 모바일 피트니스 피드백 시스템</w:t>
          </w:r>
        </w:sdtContent>
      </w:sdt>
    </w:p>
    <w:p w14:paraId="39D4F504" w14:textId="629E7DB0" w:rsidR="00E81978" w:rsidRPr="0098429E" w:rsidRDefault="00121D0F" w:rsidP="00121D0F">
      <w:pPr>
        <w:pStyle w:val="1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본론</w:t>
      </w:r>
    </w:p>
    <w:p w14:paraId="39C87A5D" w14:textId="118B8785" w:rsidR="00E81978" w:rsidRDefault="00121D0F" w:rsidP="00121D0F">
      <w:pPr>
        <w:pStyle w:val="21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.1</w:t>
      </w:r>
      <w:r>
        <w:rPr>
          <w:rFonts w:hint="eastAsia"/>
          <w:noProof/>
        </w:rPr>
        <w:t>근전도 센서의 구성</w:t>
      </w:r>
    </w:p>
    <w:p w14:paraId="533755FB" w14:textId="20CD3865" w:rsidR="00121D0F" w:rsidRDefault="00121D0F" w:rsidP="00D5540F">
      <w:pPr>
        <w:ind w:firstLineChars="100" w:firstLine="240"/>
      </w:pPr>
      <w:r>
        <w:rPr>
          <w:rFonts w:hint="eastAsia"/>
        </w:rPr>
        <w:t>근육의 전기적 신호를 탐지하는 근전도 센서에는 두 가지 종류가 있다.</w:t>
      </w:r>
      <w:r w:rsidR="00D5540F">
        <w:t xml:space="preserve"> </w:t>
      </w:r>
      <w:proofErr w:type="spellStart"/>
      <w:r w:rsidR="00D5540F">
        <w:rPr>
          <w:rFonts w:hint="eastAsia"/>
        </w:rPr>
        <w:t>침근전도</w:t>
      </w:r>
      <w:proofErr w:type="spellEnd"/>
      <w:r w:rsidR="00D5540F">
        <w:rPr>
          <w:rFonts w:hint="eastAsia"/>
        </w:rPr>
        <w:t>(N</w:t>
      </w:r>
      <w:r w:rsidR="00D5540F">
        <w:t>eedle Electromyography)</w:t>
      </w:r>
      <w:r w:rsidR="00D5540F">
        <w:rPr>
          <w:rFonts w:hint="eastAsia"/>
        </w:rPr>
        <w:t xml:space="preserve">는 </w:t>
      </w:r>
      <w:proofErr w:type="spellStart"/>
      <w:r w:rsidR="00D5540F">
        <w:rPr>
          <w:rFonts w:hint="eastAsia"/>
        </w:rPr>
        <w:t>침저극을</w:t>
      </w:r>
      <w:proofErr w:type="spellEnd"/>
      <w:r w:rsidR="00D5540F">
        <w:rPr>
          <w:rFonts w:hint="eastAsia"/>
        </w:rPr>
        <w:t xml:space="preserve"> 직접 근육내에 삽입하여 신호를 측정한다.</w:t>
      </w:r>
      <w:r w:rsidR="00D5540F">
        <w:t xml:space="preserve"> </w:t>
      </w:r>
      <w:proofErr w:type="spellStart"/>
      <w:r w:rsidR="00D5540F">
        <w:rPr>
          <w:rFonts w:hint="eastAsia"/>
        </w:rPr>
        <w:t>표면근전도</w:t>
      </w:r>
      <w:proofErr w:type="spellEnd"/>
      <w:r w:rsidR="00D5540F">
        <w:rPr>
          <w:rFonts w:hint="eastAsia"/>
        </w:rPr>
        <w:t>(</w:t>
      </w:r>
      <w:r w:rsidR="00D5540F">
        <w:t>Surface Electromyography)</w:t>
      </w:r>
      <w:r w:rsidR="00D5540F">
        <w:rPr>
          <w:rFonts w:hint="eastAsia"/>
        </w:rPr>
        <w:t>는 피부 표면에 센서를 부착하여 신호를 측정한다.</w:t>
      </w:r>
      <w:r w:rsidR="00D5540F">
        <w:t xml:space="preserve"> </w:t>
      </w:r>
      <w:proofErr w:type="spellStart"/>
      <w:r w:rsidR="00D5540F">
        <w:rPr>
          <w:rFonts w:hint="eastAsia"/>
        </w:rPr>
        <w:t>침근전도는</w:t>
      </w:r>
      <w:proofErr w:type="spellEnd"/>
      <w:r w:rsidR="00D5540F">
        <w:t xml:space="preserve"> </w:t>
      </w:r>
      <w:r w:rsidR="00D5540F">
        <w:rPr>
          <w:rFonts w:hint="eastAsia"/>
        </w:rPr>
        <w:t>침을 직접 꽂아야 되므로 의료 전문가가 필요하다.</w:t>
      </w:r>
      <w:r w:rsidR="00D5540F">
        <w:t xml:space="preserve"> </w:t>
      </w:r>
      <w:proofErr w:type="spellStart"/>
      <w:r w:rsidR="00D5540F">
        <w:rPr>
          <w:rFonts w:hint="eastAsia"/>
        </w:rPr>
        <w:t>표면근전도는</w:t>
      </w:r>
      <w:proofErr w:type="spellEnd"/>
      <w:r w:rsidR="00D5540F">
        <w:rPr>
          <w:rFonts w:hint="eastAsia"/>
        </w:rPr>
        <w:t xml:space="preserve"> </w:t>
      </w:r>
      <w:proofErr w:type="spellStart"/>
      <w:r w:rsidR="00D5540F">
        <w:rPr>
          <w:rFonts w:hint="eastAsia"/>
        </w:rPr>
        <w:t>침근전도</w:t>
      </w:r>
      <w:proofErr w:type="spellEnd"/>
      <w:r w:rsidR="00D5540F">
        <w:rPr>
          <w:rFonts w:hint="eastAsia"/>
        </w:rPr>
        <w:t xml:space="preserve"> 방식에 비해 신호의 잡음</w:t>
      </w:r>
      <w:r w:rsidR="00D5540F">
        <w:t>(Noise)</w:t>
      </w:r>
      <w:r w:rsidR="00D5540F">
        <w:rPr>
          <w:rFonts w:hint="eastAsia"/>
        </w:rPr>
        <w:t>에 의한 왜곡(</w:t>
      </w:r>
      <w:r w:rsidR="00D5540F">
        <w:t>Distortion)</w:t>
      </w:r>
      <w:r w:rsidR="00D5540F">
        <w:rPr>
          <w:rFonts w:hint="eastAsia"/>
        </w:rPr>
        <w:t>이 발생하므로 잡음 제거 알고리즘이 필요하다.</w:t>
      </w:r>
      <w:r w:rsidR="00D5540F">
        <w:t xml:space="preserve"> </w:t>
      </w:r>
      <w:r w:rsidR="00D5540F">
        <w:rPr>
          <w:rFonts w:hint="eastAsia"/>
        </w:rPr>
        <w:t>노이즈 제거는 모바일</w:t>
      </w:r>
      <w:r w:rsidR="00D5540F">
        <w:t xml:space="preserve"> </w:t>
      </w:r>
      <w:proofErr w:type="gramStart"/>
      <w:r w:rsidR="00D5540F">
        <w:rPr>
          <w:rFonts w:hint="eastAsia"/>
        </w:rPr>
        <w:t xml:space="preserve">스마트폰에서 </w:t>
      </w:r>
      <w:r w:rsidR="00D5540F">
        <w:t xml:space="preserve"> </w:t>
      </w:r>
      <w:r w:rsidR="00D5540F">
        <w:rPr>
          <w:rFonts w:hint="eastAsia"/>
        </w:rPr>
        <w:t>몇</w:t>
      </w:r>
      <w:proofErr w:type="gramEnd"/>
      <w:r w:rsidR="00D5540F">
        <w:rPr>
          <w:rFonts w:hint="eastAsia"/>
        </w:rPr>
        <w:t xml:space="preserve"> 가지 알고리즘을 통해 해결할 수 있으므로</w:t>
      </w:r>
      <w:r w:rsidR="00D5540F">
        <w:t xml:space="preserve">, </w:t>
      </w:r>
      <w:r w:rsidR="00D5540F">
        <w:rPr>
          <w:rFonts w:hint="eastAsia"/>
        </w:rPr>
        <w:t xml:space="preserve">접근성이 높은 </w:t>
      </w:r>
      <w:proofErr w:type="spellStart"/>
      <w:r w:rsidR="00D5540F">
        <w:rPr>
          <w:rFonts w:hint="eastAsia"/>
        </w:rPr>
        <w:t>표면근전도</w:t>
      </w:r>
      <w:proofErr w:type="spellEnd"/>
      <w:r w:rsidR="00D5540F">
        <w:rPr>
          <w:rFonts w:hint="eastAsia"/>
        </w:rPr>
        <w:t xml:space="preserve"> 방식을 채택하였다.</w:t>
      </w:r>
    </w:p>
    <w:p w14:paraId="4384D63D" w14:textId="2CBC36E7" w:rsidR="00D5540F" w:rsidRDefault="00D5540F" w:rsidP="00D5540F">
      <w:pPr>
        <w:ind w:firstLineChars="100" w:firstLine="240"/>
      </w:pPr>
      <w:r>
        <w:rPr>
          <w:rFonts w:hint="eastAsia"/>
        </w:rPr>
        <w:t xml:space="preserve">근전도 센서 하드웨어는 총 </w:t>
      </w:r>
      <w:r>
        <w:t>n</w:t>
      </w:r>
      <w:r>
        <w:rPr>
          <w:rFonts w:hint="eastAsia"/>
        </w:rPr>
        <w:t>개의 근전도 센서와</w:t>
      </w:r>
      <w:r>
        <w:t xml:space="preserve">, </w:t>
      </w:r>
      <w:r>
        <w:rPr>
          <w:rFonts w:hint="eastAsia"/>
        </w:rPr>
        <w:t>아날로그 신호를</w:t>
      </w:r>
      <w:r>
        <w:t xml:space="preserve"> </w:t>
      </w:r>
      <w:r>
        <w:rPr>
          <w:rFonts w:hint="eastAsia"/>
        </w:rPr>
        <w:t xml:space="preserve">센서에서 스마트폰으로 전달할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구성한다.</w:t>
      </w:r>
    </w:p>
    <w:p w14:paraId="600D9AD1" w14:textId="026258C3" w:rsidR="00D5540F" w:rsidRPr="00121D0F" w:rsidRDefault="007153EA" w:rsidP="00D5540F">
      <w:pPr>
        <w:ind w:firstLineChars="100" w:firstLine="240"/>
      </w:pPr>
      <w:r>
        <w:rPr>
          <w:noProof/>
        </w:rPr>
        <w:drawing>
          <wp:inline distT="0" distB="0" distL="0" distR="0" wp14:anchorId="5297C08E" wp14:editId="0A67302F">
            <wp:extent cx="5239657" cy="1418169"/>
            <wp:effectExtent l="0" t="0" r="0" b="0"/>
            <wp:docPr id="7282539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55" cy="142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B0871" w14:textId="745E6337" w:rsidR="00E81978" w:rsidRPr="0098429E" w:rsidRDefault="00E81978">
      <w:pPr>
        <w:pStyle w:val="a9"/>
        <w:rPr>
          <w:noProof/>
        </w:rPr>
      </w:pPr>
    </w:p>
    <w:p w14:paraId="5BBA9354" w14:textId="7975F0B4" w:rsidR="00E81978" w:rsidRDefault="007153EA" w:rsidP="007153EA">
      <w:pPr>
        <w:pStyle w:val="31"/>
        <w:ind w:firstLine="0"/>
        <w:rPr>
          <w:noProof/>
        </w:rPr>
      </w:pPr>
      <w:r>
        <w:rPr>
          <w:noProof/>
        </w:rPr>
        <w:lastRenderedPageBreak/>
        <w:t xml:space="preserve">2.2 </w:t>
      </w:r>
      <w:r>
        <w:rPr>
          <w:rFonts w:hint="eastAsia"/>
          <w:noProof/>
        </w:rPr>
        <w:t>스마트폰 어플리케이션</w:t>
      </w:r>
    </w:p>
    <w:p w14:paraId="04BA8FF6" w14:textId="5143F2E1" w:rsidR="00DD4F93" w:rsidRDefault="00DD4F93" w:rsidP="007153EA">
      <w:pPr>
        <w:ind w:firstLine="0"/>
      </w:pPr>
      <w:r>
        <w:rPr>
          <w:rFonts w:hint="eastAsia"/>
        </w:rPr>
        <w:t xml:space="preserve"> 스마트폰 어플리케이션이 사용자에게 제공되어야 할 </w:t>
      </w:r>
      <w:r w:rsidR="006909F5">
        <w:rPr>
          <w:rFonts w:hint="eastAsia"/>
        </w:rPr>
        <w:t>서비스</w:t>
      </w:r>
      <w:r>
        <w:rPr>
          <w:rFonts w:hint="eastAsia"/>
        </w:rPr>
        <w:t>는 다음과 같다.</w:t>
      </w:r>
      <w:r>
        <w:t xml:space="preserve"> </w:t>
      </w:r>
    </w:p>
    <w:p w14:paraId="79262372" w14:textId="77777777" w:rsidR="00DD4F93" w:rsidRDefault="00DD4F93" w:rsidP="00DD4F93">
      <w:pPr>
        <w:ind w:firstLine="0"/>
        <w:jc w:val="center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자세의 정확도</w:t>
      </w:r>
      <w:r>
        <w:t xml:space="preserve"> </w:t>
      </w:r>
    </w:p>
    <w:p w14:paraId="65ED0F09" w14:textId="3F25D74F" w:rsidR="007153EA" w:rsidRDefault="00DD4F93" w:rsidP="00DD4F93">
      <w:pPr>
        <w:ind w:firstLine="0"/>
        <w:jc w:val="center"/>
        <w:rPr>
          <w:rFonts w:hint="eastAsia"/>
        </w:rPr>
      </w:pPr>
      <w:r>
        <w:t>2)</w:t>
      </w:r>
      <w:r>
        <w:rPr>
          <w:rFonts w:hint="eastAsia"/>
        </w:rPr>
        <w:t>타겟 근육의 활성화 정도</w:t>
      </w:r>
      <w:r w:rsidR="006909F5">
        <w:br/>
        <w:t xml:space="preserve">3) </w:t>
      </w:r>
      <w:r w:rsidR="006909F5">
        <w:rPr>
          <w:rFonts w:hint="eastAsia"/>
        </w:rPr>
        <w:t>친구와 근전도 점수 경쟁</w:t>
      </w:r>
    </w:p>
    <w:p w14:paraId="50C0EC10" w14:textId="774FAB05" w:rsidR="00DD4F93" w:rsidRPr="007153EA" w:rsidRDefault="00DD4F93" w:rsidP="00DD4F93">
      <w:pPr>
        <w:ind w:firstLine="0"/>
      </w:pPr>
      <w:r>
        <w:rPr>
          <w:rFonts w:hint="eastAsia"/>
        </w:rPr>
        <w:t>다음 정보를 제공하기 위해</w:t>
      </w:r>
      <w:r>
        <w:t xml:space="preserve">,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아두이노로부터</w:t>
      </w:r>
      <w:proofErr w:type="spellEnd"/>
      <w:r>
        <w:rPr>
          <w:rFonts w:hint="eastAsia"/>
        </w:rPr>
        <w:t xml:space="preserve"> 받은 아날로그 신호를 분석해야 한다.</w:t>
      </w:r>
      <w:r>
        <w:t xml:space="preserve"> </w:t>
      </w:r>
    </w:p>
    <w:sdt>
      <w:sdtPr>
        <w:rPr>
          <w:rFonts w:cstheme="minorBidi" w:hint="eastAsia"/>
          <w:noProof/>
        </w:rPr>
        <w:id w:val="62297111"/>
        <w:docPartObj>
          <w:docPartGallery w:val="Bibliographies"/>
          <w:docPartUnique/>
        </w:docPartObj>
      </w:sdtPr>
      <w:sdtContent>
        <w:p w14:paraId="1FB2E538" w14:textId="77777777" w:rsidR="00E81978" w:rsidRPr="0098429E" w:rsidRDefault="005D3A03">
          <w:pPr>
            <w:pStyle w:val="a5"/>
            <w:rPr>
              <w:noProof/>
            </w:rPr>
          </w:pPr>
          <w:r w:rsidRPr="0098429E">
            <w:rPr>
              <w:rFonts w:hint="eastAsia"/>
              <w:noProof/>
              <w:lang w:val="ko-KR" w:bidi="ko-KR"/>
            </w:rPr>
            <w:t>참고 자료</w:t>
          </w:r>
        </w:p>
        <w:p w14:paraId="53117DE3" w14:textId="0CE6F491" w:rsidR="00E81978" w:rsidRPr="0098429E" w:rsidRDefault="00000000" w:rsidP="007153EA">
          <w:pPr>
            <w:pStyle w:val="ad"/>
            <w:ind w:left="0" w:firstLine="0"/>
            <w:rPr>
              <w:noProof/>
            </w:rPr>
          </w:pPr>
        </w:p>
      </w:sdtContent>
    </w:sdt>
    <w:sdt>
      <w:sdtPr>
        <w:rPr>
          <w:rFonts w:hint="eastAsia"/>
          <w:noProof/>
        </w:rPr>
        <w:alias w:val="각주 제목:"/>
        <w:tag w:val="각주 제목:"/>
        <w:id w:val="-1680037918"/>
        <w:placeholder>
          <w:docPart w:val="73DF9F8106FE4091BA4BD0FBEB9BBEA1"/>
        </w:placeholder>
        <w:temporary/>
        <w:showingPlcHdr/>
        <w15:appearance w15:val="hidden"/>
      </w:sdtPr>
      <w:sdtContent>
        <w:p w14:paraId="61176041" w14:textId="77777777" w:rsidR="00E81978" w:rsidRPr="0098429E" w:rsidRDefault="005D3A03">
          <w:pPr>
            <w:pStyle w:val="a5"/>
            <w:rPr>
              <w:noProof/>
            </w:rPr>
          </w:pPr>
          <w:r w:rsidRPr="0098429E">
            <w:rPr>
              <w:rFonts w:hint="eastAsia"/>
              <w:noProof/>
              <w:lang w:val="ko-KR" w:bidi="ko-KR"/>
            </w:rPr>
            <w:t>각주</w:t>
          </w:r>
        </w:p>
      </w:sdtContent>
    </w:sdt>
    <w:p w14:paraId="58D481F1" w14:textId="77777777" w:rsidR="00E81978" w:rsidRPr="0098429E" w:rsidRDefault="005D3A03">
      <w:pPr>
        <w:rPr>
          <w:noProof/>
        </w:rPr>
      </w:pPr>
      <w:r w:rsidRPr="0098429E">
        <w:rPr>
          <w:rStyle w:val="afff1"/>
          <w:rFonts w:hint="eastAsia"/>
          <w:noProof/>
          <w:lang w:val="ko-KR" w:bidi="ko-KR"/>
        </w:rPr>
        <w:t>1</w:t>
      </w:r>
      <w:sdt>
        <w:sdtPr>
          <w:rPr>
            <w:rFonts w:hint="eastAsia"/>
            <w:noProof/>
          </w:rPr>
          <w:alias w:val="각주 텍스트:"/>
          <w:tag w:val="각주 텍스트:"/>
          <w:id w:val="1069077422"/>
          <w:placeholder>
            <w:docPart w:val="DF22832732194674BDB617EB21ED7C55"/>
          </w:placeholder>
          <w:temporary/>
          <w:showingPlcHdr/>
          <w15:appearance w15:val="hidden"/>
          <w:text/>
        </w:sdtPr>
        <w:sdtEndPr>
          <w:rPr>
            <w:rStyle w:val="afff1"/>
            <w:vertAlign w:val="superscript"/>
          </w:rPr>
        </w:sdtEndPr>
        <w:sdtContent>
          <w:r w:rsidRPr="0098429E">
            <w:rPr>
              <w:rFonts w:hint="eastAsia"/>
              <w:noProof/>
              <w:lang w:val="ko-KR" w:bidi="ko-KR"/>
            </w:rPr>
            <w:t xml:space="preserve">[각주가 있는 경우 참조 다음의 고유한 페이지에 추가합니다. APA 서식 요구 사항에 따라 고유한 각주 참조 및 메모를 입력하기만 하면 됩니다.  각주 참조의 서식을 지정하려면 번호를 선택한 다음 홈 탭의 스타일 갤러리에서 각주 참조를 클릭합니다. 이 예제와 같이 각주의 본문에서는 표준 텍스트 스타일을 사용합니다. </w:t>
          </w:r>
          <w:r w:rsidRPr="0098429E">
            <w:rPr>
              <w:rStyle w:val="ab"/>
              <w:rFonts w:hint="eastAsia"/>
              <w:noProof/>
              <w:lang w:val="ko-KR" w:bidi="ko-KR"/>
            </w:rPr>
            <w:t>(참고: 이 샘플 각주를 삭제하는 경우 해당 텍스트 내 참조도 반드시 삭제해야 합니다. 해당 참조는 이 템플릿 본문 콘텐츠의 첫 페이지에 있는 샘플 제목 2 단락의 끝에 있습니다.)</w:t>
          </w:r>
          <w:r w:rsidRPr="0098429E">
            <w:rPr>
              <w:rFonts w:hint="eastAsia"/>
              <w:noProof/>
              <w:lang w:val="ko-KR" w:bidi="ko-KR"/>
            </w:rPr>
            <w:t>]</w:t>
          </w:r>
        </w:sdtContent>
      </w:sdt>
    </w:p>
    <w:p w14:paraId="6B89DCB4" w14:textId="77777777" w:rsidR="00E81978" w:rsidRPr="0098429E" w:rsidRDefault="005D3A03">
      <w:pPr>
        <w:pStyle w:val="a5"/>
        <w:rPr>
          <w:noProof/>
        </w:rPr>
      </w:pPr>
      <w:r w:rsidRPr="0098429E">
        <w:rPr>
          <w:rFonts w:hint="eastAsia"/>
          <w:noProof/>
          <w:lang w:val="ko-KR" w:bidi="ko-KR"/>
        </w:rPr>
        <w:lastRenderedPageBreak/>
        <w:t>표</w:t>
      </w:r>
    </w:p>
    <w:p w14:paraId="22E4E3A6" w14:textId="77777777" w:rsidR="00E81978" w:rsidRPr="0098429E" w:rsidRDefault="005D3A03">
      <w:pPr>
        <w:pStyle w:val="a9"/>
        <w:rPr>
          <w:noProof/>
        </w:rPr>
      </w:pPr>
      <w:r w:rsidRPr="0098429E">
        <w:rPr>
          <w:rFonts w:hint="eastAsia"/>
          <w:noProof/>
          <w:lang w:val="ko-KR" w:bidi="ko-KR"/>
        </w:rPr>
        <w:t>테이블 1</w:t>
      </w:r>
    </w:p>
    <w:sdt>
      <w:sdtPr>
        <w:rPr>
          <w:rFonts w:hint="eastAsia"/>
          <w:noProof/>
        </w:rPr>
        <w:alias w:val="표 제목:"/>
        <w:tag w:val="표 제목:"/>
        <w:id w:val="1042324137"/>
        <w:placeholder>
          <w:docPart w:val="90091F22F9D54DCD8F387C3140528533"/>
        </w:placeholder>
        <w:temporary/>
        <w:showingPlcHdr/>
        <w15:appearance w15:val="hidden"/>
        <w:text/>
      </w:sdtPr>
      <w:sdtContent>
        <w:p w14:paraId="41FE0D54" w14:textId="77777777" w:rsidR="00E81978" w:rsidRPr="0098429E" w:rsidRDefault="005D3A03" w:rsidP="00C0601E">
          <w:pPr>
            <w:pStyle w:val="a9"/>
            <w:rPr>
              <w:rStyle w:val="ab"/>
              <w:i w:val="0"/>
              <w:iCs w:val="0"/>
              <w:noProof/>
            </w:rPr>
          </w:pPr>
          <w:r w:rsidRPr="0098429E">
            <w:rPr>
              <w:rFonts w:hint="eastAsia"/>
              <w:noProof/>
              <w:lang w:val="ko-KR" w:bidi="ko-KR"/>
            </w:rPr>
            <w:t>[표 제목]</w:t>
          </w:r>
        </w:p>
      </w:sdtContent>
    </w:sdt>
    <w:tbl>
      <w:tblPr>
        <w:tblStyle w:val="APA"/>
        <w:tblW w:w="0" w:type="auto"/>
        <w:tblLook w:val="04A0" w:firstRow="1" w:lastRow="0" w:firstColumn="1" w:lastColumn="0" w:noHBand="0" w:noVBand="1"/>
        <w:tblDescription w:val="5개의 열이 있는 샘플 표"/>
      </w:tblPr>
      <w:tblGrid>
        <w:gridCol w:w="1806"/>
        <w:gridCol w:w="1805"/>
        <w:gridCol w:w="1805"/>
        <w:gridCol w:w="1805"/>
        <w:gridCol w:w="1805"/>
      </w:tblGrid>
      <w:tr w:rsidR="00E6004D" w:rsidRPr="0098429E" w14:paraId="590E1B07" w14:textId="77777777" w:rsidTr="00BF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hint="eastAsia"/>
              <w:noProof/>
            </w:rPr>
            <w:alias w:val="열 머리글 1:"/>
            <w:tag w:val="열 머리글 1:"/>
            <w:id w:val="1128514005"/>
            <w:placeholder>
              <w:docPart w:val="C562BD7E6F324F78B676256A1A6954FE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A5227EE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열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열 머리글 2:"/>
            <w:tag w:val="열 머리글 2:"/>
            <w:id w:val="-477000835"/>
            <w:placeholder>
              <w:docPart w:val="7C162FAADA0E4C918BC2918B019E52C0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CD2BC30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열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열 머리글 3:"/>
            <w:tag w:val="열 머리글 3:"/>
            <w:id w:val="1425763633"/>
            <w:placeholder>
              <w:docPart w:val="A80DFF6DF13E4F89805053B2A7A7FEB7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B8A5866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열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열 머리글 4:"/>
            <w:tag w:val="열 머리글 4:"/>
            <w:id w:val="-1292590422"/>
            <w:placeholder>
              <w:docPart w:val="838B549044874D47A6C0A03249B1DC20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56E2E87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열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열 머리글 5:"/>
            <w:tag w:val="열 머리글 5:"/>
            <w:id w:val="-531649396"/>
            <w:placeholder>
              <w:docPart w:val="F568429FE8574BC18CB5AF66BA75EFC5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EFBB2FB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열 머리글</w:t>
                </w:r>
              </w:p>
            </w:tc>
          </w:sdtContent>
        </w:sdt>
      </w:tr>
      <w:tr w:rsidR="00E6004D" w:rsidRPr="0098429E" w14:paraId="52AB1579" w14:textId="77777777" w:rsidTr="00BF4184">
        <w:sdt>
          <w:sdtPr>
            <w:rPr>
              <w:rFonts w:hint="eastAsia"/>
              <w:noProof/>
            </w:rPr>
            <w:alias w:val="행 머리글:"/>
            <w:tag w:val="행 머리글:"/>
            <w:id w:val="-2069871036"/>
            <w:placeholder>
              <w:docPart w:val="BB3A1B25A56448C0A57E64C5FECF2811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D2FBF33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행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1626080037"/>
            <w:placeholder>
              <w:docPart w:val="9A23B7E41CFF40478804ECF1833F3C8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BC6D154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326245292"/>
            <w:placeholder>
              <w:docPart w:val="E4E7ADBDA0E24E71BA145C849D6381CE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5598080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701724"/>
            <w:placeholder>
              <w:docPart w:val="5F8D58C497C146E697D313DAF494B22C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5A36114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607620690"/>
            <w:placeholder>
              <w:docPart w:val="D92CFE37DF964E038F5B88882BB4283E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7D0070C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123</w:t>
                </w:r>
              </w:p>
            </w:tc>
          </w:sdtContent>
        </w:sdt>
      </w:tr>
      <w:tr w:rsidR="00E6004D" w:rsidRPr="0098429E" w14:paraId="02926103" w14:textId="77777777" w:rsidTr="00BF4184">
        <w:sdt>
          <w:sdtPr>
            <w:rPr>
              <w:rFonts w:hint="eastAsia"/>
              <w:noProof/>
            </w:rPr>
            <w:alias w:val="행 머리글:"/>
            <w:tag w:val="행 머리글:"/>
            <w:id w:val="-631786698"/>
            <w:placeholder>
              <w:docPart w:val="244AB238A0FE4F8A9CE60A042F9497A7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863B30E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행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3589260"/>
            <w:placeholder>
              <w:docPart w:val="885A42BAB229438FBCCEBE97FAEF2E7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3D8C95E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982615618"/>
            <w:placeholder>
              <w:docPart w:val="B6453BA6BDE346238023B98FEF3464BD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EB21E92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459300509"/>
            <w:placeholder>
              <w:docPart w:val="1E843D60FED74B8AA64126E31ADD83B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24BB7F4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069851301"/>
            <w:placeholder>
              <w:docPart w:val="6205D946E6F9421CB25EEBFD435491C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DDD0194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456</w:t>
                </w:r>
              </w:p>
            </w:tc>
          </w:sdtContent>
        </w:sdt>
      </w:tr>
      <w:tr w:rsidR="00E6004D" w:rsidRPr="0098429E" w14:paraId="0703F239" w14:textId="77777777" w:rsidTr="00BF4184">
        <w:sdt>
          <w:sdtPr>
            <w:rPr>
              <w:rFonts w:hint="eastAsia"/>
              <w:noProof/>
            </w:rPr>
            <w:alias w:val="행 머리글:"/>
            <w:tag w:val="행 머리글:"/>
            <w:id w:val="2007858907"/>
            <w:placeholder>
              <w:docPart w:val="9D96053E16204CDC8C44C39F20390ACE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4A06630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행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43091368"/>
            <w:placeholder>
              <w:docPart w:val="E1E90CD6A80D44719DB305671D82FFC7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87D1ED3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961350932"/>
            <w:placeholder>
              <w:docPart w:val="7F62554D7DEA4D7DA0F51CC3EC0EBC35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31457E6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2023539032"/>
            <w:placeholder>
              <w:docPart w:val="6B75F5EE11D8485B8B3A68F6B461878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E7CE4D3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1358728049"/>
            <w:placeholder>
              <w:docPart w:val="DA41AA5A4D214CD894F85494AC059212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8635D6D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789</w:t>
                </w:r>
              </w:p>
            </w:tc>
          </w:sdtContent>
        </w:sdt>
      </w:tr>
      <w:tr w:rsidR="00E6004D" w:rsidRPr="0098429E" w14:paraId="7F86FE5C" w14:textId="77777777" w:rsidTr="00BF4184">
        <w:sdt>
          <w:sdtPr>
            <w:rPr>
              <w:rFonts w:hint="eastAsia"/>
              <w:noProof/>
            </w:rPr>
            <w:alias w:val="행 머리글:"/>
            <w:tag w:val="행 머리글:"/>
            <w:id w:val="-1816319134"/>
            <w:placeholder>
              <w:docPart w:val="9AD5381FA0344EA39620D30779352DE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D701D18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행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1126006529"/>
            <w:placeholder>
              <w:docPart w:val="E0DC4B1D1137486B96B600CCFC92868D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118F7E4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1664535047"/>
            <w:placeholder>
              <w:docPart w:val="34F370C5EA9C4CD4A758CE6C1DD6C3F6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5EA94F6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793413143"/>
            <w:placeholder>
              <w:docPart w:val="71135E1D72CB4C0080816D48DFC973D6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3615E83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705955148"/>
            <w:placeholder>
              <w:docPart w:val="294E0F913F4D41FF9B5D2112D8F0EF8B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9738376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123</w:t>
                </w:r>
              </w:p>
            </w:tc>
          </w:sdtContent>
        </w:sdt>
      </w:tr>
      <w:tr w:rsidR="00E6004D" w:rsidRPr="0098429E" w14:paraId="35AC53C3" w14:textId="77777777" w:rsidTr="00BF4184">
        <w:sdt>
          <w:sdtPr>
            <w:rPr>
              <w:rFonts w:hint="eastAsia"/>
              <w:noProof/>
            </w:rPr>
            <w:alias w:val="행 머리글:"/>
            <w:tag w:val="행 머리글:"/>
            <w:id w:val="1343273948"/>
            <w:placeholder>
              <w:docPart w:val="B2F70F150EDC4C1197D44E194A4C496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8D90DF9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행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340502274"/>
            <w:placeholder>
              <w:docPart w:val="F7643D4165024B14A5F89262D4B1356C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9FA01B8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123895777"/>
            <w:placeholder>
              <w:docPart w:val="A6A9B6BCB70740E4A489B01F7554DFB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720B7DA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1354022435"/>
            <w:placeholder>
              <w:docPart w:val="1369FDB41EBB4F1DB59A00BC82F91300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D39EF06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583876576"/>
            <w:placeholder>
              <w:docPart w:val="72F77A8D08764A86B0EA3D734CD1EA3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4293A84C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456</w:t>
                </w:r>
              </w:p>
            </w:tc>
          </w:sdtContent>
        </w:sdt>
      </w:tr>
      <w:tr w:rsidR="00E6004D" w:rsidRPr="0098429E" w14:paraId="5D9407DE" w14:textId="77777777" w:rsidTr="00BF4184">
        <w:sdt>
          <w:sdtPr>
            <w:rPr>
              <w:rFonts w:hint="eastAsia"/>
              <w:noProof/>
            </w:rPr>
            <w:alias w:val="행 머리글:"/>
            <w:tag w:val="행 머리글:"/>
            <w:id w:val="-1439600689"/>
            <w:placeholder>
              <w:docPart w:val="625E887688A1449487EE8E607944C6BD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F1625C0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행 머리글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1490947208"/>
            <w:placeholder>
              <w:docPart w:val="120814C43B784D679B928A5C598EE3BF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FB2FC48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-470683202"/>
            <w:placeholder>
              <w:docPart w:val="75691820826747C2A21645D4EDBF22CE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0854594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1440877877"/>
            <w:placeholder>
              <w:docPart w:val="D83A31FB1DE74F6995B60E1466CC758A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3CAF623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표 데이터:"/>
            <w:tag w:val="표 데이터:"/>
            <w:id w:val="695431633"/>
            <w:placeholder>
              <w:docPart w:val="7D56E3A8B95B43EDAD2F971612EC2CBD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C517F78" w14:textId="77777777" w:rsidR="00E6004D" w:rsidRPr="0098429E" w:rsidRDefault="00E6004D" w:rsidP="00BF4184">
                <w:pPr>
                  <w:rPr>
                    <w:noProof/>
                  </w:rPr>
                </w:pPr>
                <w:r w:rsidRPr="0098429E">
                  <w:rPr>
                    <w:rFonts w:hint="eastAsia"/>
                    <w:noProof/>
                    <w:lang w:val="ko-KR" w:bidi="ko-KR"/>
                  </w:rPr>
                  <w:t>789</w:t>
                </w:r>
              </w:p>
            </w:tc>
          </w:sdtContent>
        </w:sdt>
      </w:tr>
    </w:tbl>
    <w:p w14:paraId="12FEB16F" w14:textId="77777777" w:rsidR="00E81978" w:rsidRPr="0098429E" w:rsidRDefault="005D3A03">
      <w:pPr>
        <w:pStyle w:val="afff2"/>
        <w:rPr>
          <w:noProof/>
        </w:rPr>
      </w:pPr>
      <w:r w:rsidRPr="0098429E">
        <w:rPr>
          <w:rStyle w:val="ab"/>
          <w:rFonts w:hint="eastAsia"/>
          <w:noProof/>
          <w:lang w:val="ko-KR" w:bidi="ko-KR"/>
        </w:rPr>
        <w:t>참고</w:t>
      </w:r>
      <w:r w:rsidRPr="0098429E">
        <w:rPr>
          <w:rFonts w:hint="eastAsia"/>
          <w:noProof/>
          <w:lang w:val="ko-KR" w:bidi="ko-KR"/>
        </w:rPr>
        <w:t xml:space="preserve">: </w:t>
      </w:r>
      <w:sdt>
        <w:sdtPr>
          <w:rPr>
            <w:rFonts w:hint="eastAsia"/>
            <w:noProof/>
          </w:rPr>
          <w:alias w:val="표 메모 텍스트:"/>
          <w:tag w:val="표 메모 텍스트:"/>
          <w:id w:val="668988805"/>
          <w:placeholder>
            <w:docPart w:val="A6C1CCC75B9A47778152CA3C84443B15"/>
          </w:placeholder>
          <w:temporary/>
          <w:showingPlcHdr/>
          <w15:appearance w15:val="hidden"/>
        </w:sdtPr>
        <w:sdtContent>
          <w:r w:rsidRPr="0098429E">
            <w:rPr>
              <w:rFonts w:hint="eastAsia"/>
              <w:noProof/>
              <w:lang w:val="ko-KR" w:bidi="ko-KR"/>
            </w:rPr>
            <w:t>[문서의 모든 표를 참조(및 해당되는 경우 각주) 다음에 오는 표 구역에 배치하세요. 각 표에 대해 새 페이지를 시작하고 이 페이지에 표시된 대로 각 표에 대한 표 번호 및 표 제목을 포함합니다. 모든 설명 텍스트는 이 표와 같이 표 다음에 오는 표 메모에 표시됩니다. 홈 탭의 스타일 갤러리에서 사용할 수 있는 표/그림 스타일을 사용하여 표와 메모 사이에 간격을 지정합니다. APA 형식의 표에서는 1줄 또는 1.5줄 간격을 사용할 수 있습니다. 내용이 명확해 보이는 경우에도 모든 행과 열에 대해 머리글을 포함합니다. APA 지침에 맞는 이 템플릿에 대해서는 기본 표 스타일이 설정되었습니다. 표를 삽입하려면 삽입 탭에서 표를 클릭합니다.]</w:t>
          </w:r>
        </w:sdtContent>
      </w:sdt>
    </w:p>
    <w:sdt>
      <w:sdtPr>
        <w:rPr>
          <w:rFonts w:hint="eastAsia"/>
          <w:noProof/>
        </w:rPr>
        <w:alias w:val="그림 제목:"/>
        <w:tag w:val="그림 제목:"/>
        <w:id w:val="-2071720289"/>
        <w:placeholder>
          <w:docPart w:val="E69B5FF849434A7293828A905C14D1F0"/>
        </w:placeholder>
        <w:temporary/>
        <w:showingPlcHdr/>
        <w15:appearance w15:val="hidden"/>
      </w:sdtPr>
      <w:sdtContent>
        <w:p w14:paraId="4FE9A45F" w14:textId="77777777" w:rsidR="00E81978" w:rsidRPr="0098429E" w:rsidRDefault="005D3A03">
          <w:pPr>
            <w:pStyle w:val="a5"/>
            <w:rPr>
              <w:noProof/>
            </w:rPr>
          </w:pPr>
          <w:r w:rsidRPr="0098429E">
            <w:rPr>
              <w:rFonts w:hint="eastAsia"/>
              <w:noProof/>
              <w:lang w:val="ko-KR" w:bidi="ko-KR"/>
            </w:rPr>
            <w:t>그림 제목:</w:t>
          </w:r>
        </w:p>
      </w:sdtContent>
    </w:sdt>
    <w:p w14:paraId="5153C16E" w14:textId="77777777" w:rsidR="00E81978" w:rsidRPr="0098429E" w:rsidRDefault="005D3A03">
      <w:pPr>
        <w:pStyle w:val="a9"/>
        <w:rPr>
          <w:noProof/>
        </w:rPr>
      </w:pPr>
      <w:r w:rsidRPr="0098429E">
        <w:rPr>
          <w:rFonts w:hint="eastAsia"/>
          <w:noProof/>
        </w:rPr>
        <w:drawing>
          <wp:inline distT="0" distB="0" distL="0" distR="0" wp14:anchorId="61E45DCF" wp14:editId="10EFB5D4">
            <wp:extent cx="5734050" cy="3200400"/>
            <wp:effectExtent l="0" t="0" r="0" b="0"/>
            <wp:docPr id="2" name="차트 2" descr="4가지 범위에 대해 각각 3가지 값을 보여 주는 묶은 세로 막대형 차트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30688A" w14:textId="77777777" w:rsidR="00E81978" w:rsidRPr="0098429E" w:rsidRDefault="005D3A03">
      <w:pPr>
        <w:pStyle w:val="afff2"/>
        <w:rPr>
          <w:noProof/>
        </w:rPr>
      </w:pPr>
      <w:r w:rsidRPr="0098429E">
        <w:rPr>
          <w:rStyle w:val="ab"/>
          <w:rFonts w:hint="eastAsia"/>
          <w:noProof/>
          <w:lang w:val="ko-KR" w:bidi="ko-KR"/>
        </w:rPr>
        <w:t>그림 1</w:t>
      </w:r>
      <w:r w:rsidRPr="0098429E">
        <w:rPr>
          <w:rFonts w:hint="eastAsia"/>
          <w:noProof/>
          <w:lang w:val="ko-KR" w:bidi="ko-KR"/>
        </w:rPr>
        <w:t xml:space="preserve">. </w:t>
      </w:r>
      <w:sdt>
        <w:sdtPr>
          <w:rPr>
            <w:rFonts w:hint="eastAsia"/>
            <w:noProof/>
          </w:rPr>
          <w:alias w:val="그림 1 텍스트:"/>
          <w:tag w:val="그림 1 텍스트:"/>
          <w:id w:val="1420302148"/>
          <w:placeholder>
            <w:docPart w:val="17CCE535A37D4453ABF5F720A6BDF814"/>
          </w:placeholder>
          <w:temporary/>
          <w:showingPlcHdr/>
          <w15:appearance w15:val="hidden"/>
          <w:text/>
        </w:sdtPr>
        <w:sdtContent>
          <w:r w:rsidRPr="0098429E">
            <w:rPr>
              <w:rFonts w:hint="eastAsia"/>
              <w:noProof/>
              <w:lang w:val="ko-KR" w:bidi="ko-KR"/>
            </w:rPr>
            <w:t>[참조(및 해당되는 경우 각주 및 표) 다음에 오는 고유한 구역에 모든 그림을 포함합니다. 각 그림에 대해 번호가 매겨진 캡션을 포함합니다. 테이블/그림 스타일을 사용하여 그림과 캡션 사이에 간격을 쉽게 지정할 수 있습니다.]</w:t>
          </w:r>
        </w:sdtContent>
      </w:sdt>
    </w:p>
    <w:p w14:paraId="7D2725DC" w14:textId="77777777" w:rsidR="00E81978" w:rsidRPr="0098429E" w:rsidRDefault="005D3A03">
      <w:pPr>
        <w:pStyle w:val="afff2"/>
        <w:rPr>
          <w:noProof/>
        </w:rPr>
      </w:pPr>
      <w:r w:rsidRPr="0098429E">
        <w:rPr>
          <w:rFonts w:hint="eastAsia"/>
          <w:noProof/>
          <w:lang w:val="ko-KR" w:bidi="ko-KR"/>
        </w:rPr>
        <w:t xml:space="preserve">APA 서식의 모든 요소에 대한 자세한 내용은 </w:t>
      </w:r>
      <w:r w:rsidRPr="0098429E">
        <w:rPr>
          <w:rStyle w:val="ab"/>
          <w:rFonts w:hint="eastAsia"/>
          <w:noProof/>
          <w:lang w:val="ko-KR" w:bidi="ko-KR"/>
        </w:rPr>
        <w:t>APA Style Manual, 6th Edition</w:t>
      </w:r>
      <w:r w:rsidRPr="0098429E">
        <w:rPr>
          <w:rFonts w:hint="eastAsia"/>
          <w:noProof/>
          <w:lang w:val="ko-KR" w:bidi="ko-KR"/>
        </w:rPr>
        <w:t>을 참조하세요.</w:t>
      </w:r>
    </w:p>
    <w:sectPr w:rsidR="00E81978" w:rsidRPr="0098429E" w:rsidSect="00775352">
      <w:headerReference w:type="default" r:id="rId10"/>
      <w:headerReference w:type="firs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9377" w14:textId="77777777" w:rsidR="00AA671E" w:rsidRDefault="00AA671E">
      <w:pPr>
        <w:spacing w:line="240" w:lineRule="auto"/>
      </w:pPr>
      <w:r>
        <w:separator/>
      </w:r>
    </w:p>
    <w:p w14:paraId="7E13F001" w14:textId="77777777" w:rsidR="00AA671E" w:rsidRDefault="00AA671E"/>
  </w:endnote>
  <w:endnote w:type="continuationSeparator" w:id="0">
    <w:p w14:paraId="25990AB4" w14:textId="77777777" w:rsidR="00AA671E" w:rsidRDefault="00AA671E">
      <w:pPr>
        <w:spacing w:line="240" w:lineRule="auto"/>
      </w:pPr>
      <w:r>
        <w:continuationSeparator/>
      </w:r>
    </w:p>
    <w:p w14:paraId="7B3C52AF" w14:textId="77777777" w:rsidR="00AA671E" w:rsidRDefault="00AA6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D04D" w14:textId="77777777" w:rsidR="00AA671E" w:rsidRDefault="00AA671E">
      <w:pPr>
        <w:spacing w:line="240" w:lineRule="auto"/>
      </w:pPr>
      <w:r>
        <w:separator/>
      </w:r>
    </w:p>
    <w:p w14:paraId="29F4D578" w14:textId="77777777" w:rsidR="00AA671E" w:rsidRDefault="00AA671E"/>
  </w:footnote>
  <w:footnote w:type="continuationSeparator" w:id="0">
    <w:p w14:paraId="21F30578" w14:textId="77777777" w:rsidR="00AA671E" w:rsidRDefault="00AA671E">
      <w:pPr>
        <w:spacing w:line="240" w:lineRule="auto"/>
      </w:pPr>
      <w:r>
        <w:continuationSeparator/>
      </w:r>
    </w:p>
    <w:p w14:paraId="03259C8C" w14:textId="77777777" w:rsidR="00AA671E" w:rsidRDefault="00AA67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C345" w14:textId="77777777" w:rsidR="00E81978" w:rsidRDefault="00000000">
    <w:pPr>
      <w:pStyle w:val="a6"/>
      <w:rPr>
        <w:noProof/>
      </w:rPr>
    </w:pPr>
    <w:sdt>
      <w:sdtPr>
        <w:rPr>
          <w:rStyle w:val="a7"/>
          <w:rFonts w:hint="eastAsia"/>
          <w:noProof/>
        </w:rPr>
        <w:alias w:val="이어지는 머리글"/>
        <w:tag w:val=""/>
        <w:id w:val="12739865"/>
        <w:placeholder>
          <w:docPart w:val="E69B5FF849434A7293828A905C14D1F0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2"/>
          <w:caps w:val="0"/>
        </w:rPr>
      </w:sdtEndPr>
      <w:sdtContent>
        <w:r w:rsidR="0098429E">
          <w:rPr>
            <w:rStyle w:val="a7"/>
            <w:rFonts w:hint="eastAsia"/>
            <w:noProof/>
            <w:lang w:val="ko-KR" w:bidi="ko-KR"/>
          </w:rPr>
          <w:t>[</w:t>
        </w:r>
        <w:r w:rsidR="0098429E">
          <w:rPr>
            <w:rStyle w:val="a7"/>
            <w:rFonts w:cs="맑은 고딕" w:hint="eastAsia"/>
            <w:noProof/>
            <w:lang w:val="ko-KR" w:bidi="ko-KR"/>
          </w:rPr>
          <w:t>최대</w:t>
        </w:r>
        <w:r w:rsidR="0098429E">
          <w:rPr>
            <w:rStyle w:val="a7"/>
            <w:rFonts w:hint="eastAsia"/>
            <w:noProof/>
            <w:lang w:val="ko-KR" w:bidi="ko-KR"/>
          </w:rPr>
          <w:t xml:space="preserve"> 50</w:t>
        </w:r>
        <w:r w:rsidR="0098429E">
          <w:rPr>
            <w:rStyle w:val="a7"/>
            <w:rFonts w:cs="맑은 고딕" w:hint="eastAsia"/>
            <w:noProof/>
            <w:lang w:val="ko-KR" w:bidi="ko-KR"/>
          </w:rPr>
          <w:t>자까지</w:t>
        </w:r>
        <w:r w:rsidR="0098429E">
          <w:rPr>
            <w:rStyle w:val="a7"/>
            <w:rFonts w:hint="eastAsia"/>
            <w:noProof/>
            <w:lang w:val="ko-KR" w:bidi="ko-KR"/>
          </w:rPr>
          <w:t xml:space="preserve"> </w:t>
        </w:r>
        <w:r w:rsidR="0098429E">
          <w:rPr>
            <w:rStyle w:val="a7"/>
            <w:rFonts w:cs="맑은 고딕" w:hint="eastAsia"/>
            <w:noProof/>
            <w:lang w:val="ko-KR" w:bidi="ko-KR"/>
          </w:rPr>
          <w:t>줄인</w:t>
        </w:r>
        <w:r w:rsidR="0098429E">
          <w:rPr>
            <w:rStyle w:val="a7"/>
            <w:rFonts w:hint="eastAsia"/>
            <w:noProof/>
            <w:lang w:val="ko-KR" w:bidi="ko-KR"/>
          </w:rPr>
          <w:t xml:space="preserve"> </w:t>
        </w:r>
        <w:r w:rsidR="0098429E">
          <w:rPr>
            <w:rStyle w:val="a7"/>
            <w:rFonts w:cs="맑은 고딕" w:hint="eastAsia"/>
            <w:noProof/>
            <w:lang w:val="ko-KR" w:bidi="ko-KR"/>
          </w:rPr>
          <w:t>제목</w:t>
        </w:r>
        <w:r w:rsidR="0098429E">
          <w:rPr>
            <w:rStyle w:val="a7"/>
            <w:rFonts w:hint="eastAsia"/>
            <w:noProof/>
            <w:lang w:val="ko-KR" w:bidi="ko-KR"/>
          </w:rPr>
          <w:t>]</w:t>
        </w:r>
      </w:sdtContent>
    </w:sdt>
    <w:r w:rsidR="005D3A03">
      <w:rPr>
        <w:rStyle w:val="a7"/>
        <w:rFonts w:hint="eastAsia"/>
        <w:noProof/>
        <w:lang w:val="ko-KR" w:bidi="ko-KR"/>
      </w:rPr>
      <w:ptab w:relativeTo="margin" w:alignment="right" w:leader="none"/>
    </w:r>
    <w:r w:rsidR="005D3A03">
      <w:rPr>
        <w:rStyle w:val="a7"/>
        <w:rFonts w:hint="eastAsia"/>
        <w:noProof/>
        <w:lang w:val="ko-KR" w:bidi="ko-KR"/>
      </w:rPr>
      <w:fldChar w:fldCharType="begin"/>
    </w:r>
    <w:r w:rsidR="005D3A03">
      <w:rPr>
        <w:rStyle w:val="a7"/>
        <w:rFonts w:hint="eastAsia"/>
        <w:noProof/>
        <w:lang w:val="ko-KR" w:bidi="ko-KR"/>
      </w:rPr>
      <w:instrText xml:space="preserve"> PAGE   \* MERGEFORMAT </w:instrText>
    </w:r>
    <w:r w:rsidR="005D3A03">
      <w:rPr>
        <w:rStyle w:val="a7"/>
        <w:rFonts w:hint="eastAsia"/>
        <w:noProof/>
        <w:lang w:val="ko-KR" w:bidi="ko-KR"/>
      </w:rPr>
      <w:fldChar w:fldCharType="separate"/>
    </w:r>
    <w:r w:rsidR="0098429E">
      <w:rPr>
        <w:rStyle w:val="a7"/>
        <w:noProof/>
        <w:lang w:val="ko-KR" w:bidi="ko-KR"/>
      </w:rPr>
      <w:t>8</w:t>
    </w:r>
    <w:r w:rsidR="005D3A03">
      <w:rPr>
        <w:rStyle w:val="a7"/>
        <w:rFonts w:hint="eastAsia"/>
        <w:noProof/>
        <w:lang w:val="ko-KR" w:bidi="ko-K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4EA6" w14:textId="5C802774" w:rsidR="00E81978" w:rsidRPr="003F76FE" w:rsidRDefault="003F76FE">
    <w:pPr>
      <w:pStyle w:val="a6"/>
      <w:rPr>
        <w:rStyle w:val="a7"/>
        <w:caps w:val="0"/>
        <w:noProof/>
        <w:lang w:val="ko-KR" w:bidi="ko-KR"/>
      </w:rPr>
    </w:pPr>
    <w:r>
      <w:rPr>
        <w:rFonts w:hint="eastAsia"/>
        <w:noProof/>
        <w:lang w:val="ko-KR" w:bidi="ko-KR"/>
      </w:rPr>
      <w:t>S</w:t>
    </w:r>
    <w:r>
      <w:rPr>
        <w:noProof/>
        <w:lang w:val="ko-KR" w:bidi="ko-KR"/>
      </w:rPr>
      <w:t xml:space="preserve">SCC </w:t>
    </w:r>
    <w:r>
      <w:rPr>
        <w:rFonts w:hint="eastAsia"/>
        <w:noProof/>
        <w:lang w:val="ko-KR" w:bidi="ko-KR"/>
      </w:rPr>
      <w:t>해커톤 아이디어 보고서</w:t>
    </w:r>
    <w:r w:rsidR="005D3A03">
      <w:rPr>
        <w:rStyle w:val="a7"/>
        <w:rFonts w:hint="eastAsia"/>
        <w:noProof/>
        <w:lang w:val="ko-KR" w:bidi="ko-KR"/>
      </w:rPr>
      <w:ptab w:relativeTo="margin" w:alignment="right" w:leader="none"/>
    </w:r>
    <w:r w:rsidR="005D3A03">
      <w:rPr>
        <w:rStyle w:val="a7"/>
        <w:rFonts w:hint="eastAsia"/>
        <w:noProof/>
        <w:lang w:val="ko-KR" w:bidi="ko-KR"/>
      </w:rPr>
      <w:fldChar w:fldCharType="begin"/>
    </w:r>
    <w:r w:rsidR="005D3A03">
      <w:rPr>
        <w:rStyle w:val="a7"/>
        <w:rFonts w:hint="eastAsia"/>
        <w:noProof/>
        <w:lang w:val="ko-KR" w:bidi="ko-KR"/>
      </w:rPr>
      <w:instrText xml:space="preserve"> PAGE   \* MERGEFORMAT </w:instrText>
    </w:r>
    <w:r w:rsidR="005D3A03">
      <w:rPr>
        <w:rStyle w:val="a7"/>
        <w:rFonts w:hint="eastAsia"/>
        <w:noProof/>
        <w:lang w:val="ko-KR" w:bidi="ko-KR"/>
      </w:rPr>
      <w:fldChar w:fldCharType="separate"/>
    </w:r>
    <w:r w:rsidR="0098429E">
      <w:rPr>
        <w:rStyle w:val="a7"/>
        <w:noProof/>
        <w:lang w:val="ko-KR" w:bidi="ko-KR"/>
      </w:rPr>
      <w:t>1</w:t>
    </w:r>
    <w:r w:rsidR="005D3A03">
      <w:rPr>
        <w:rStyle w:val="a7"/>
        <w:rFonts w:hint="eastAsia"/>
        <w:noProof/>
        <w:lang w:val="ko-KR" w:bidi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8159075">
    <w:abstractNumId w:val="9"/>
  </w:num>
  <w:num w:numId="2" w16cid:durableId="465008576">
    <w:abstractNumId w:val="7"/>
  </w:num>
  <w:num w:numId="3" w16cid:durableId="2136672937">
    <w:abstractNumId w:val="6"/>
  </w:num>
  <w:num w:numId="4" w16cid:durableId="928345676">
    <w:abstractNumId w:val="5"/>
  </w:num>
  <w:num w:numId="5" w16cid:durableId="1835216711">
    <w:abstractNumId w:val="4"/>
  </w:num>
  <w:num w:numId="6" w16cid:durableId="505562848">
    <w:abstractNumId w:val="8"/>
  </w:num>
  <w:num w:numId="7" w16cid:durableId="1330450295">
    <w:abstractNumId w:val="3"/>
  </w:num>
  <w:num w:numId="8" w16cid:durableId="1736782192">
    <w:abstractNumId w:val="2"/>
  </w:num>
  <w:num w:numId="9" w16cid:durableId="1137801504">
    <w:abstractNumId w:val="1"/>
  </w:num>
  <w:num w:numId="10" w16cid:durableId="356396731">
    <w:abstractNumId w:val="0"/>
  </w:num>
  <w:num w:numId="11" w16cid:durableId="831025087">
    <w:abstractNumId w:val="9"/>
    <w:lvlOverride w:ilvl="0">
      <w:startOverride w:val="1"/>
    </w:lvlOverride>
  </w:num>
  <w:num w:numId="12" w16cid:durableId="1701786396">
    <w:abstractNumId w:val="13"/>
  </w:num>
  <w:num w:numId="13" w16cid:durableId="295643777">
    <w:abstractNumId w:val="11"/>
  </w:num>
  <w:num w:numId="14" w16cid:durableId="1100684163">
    <w:abstractNumId w:val="10"/>
  </w:num>
  <w:num w:numId="15" w16cid:durableId="9544036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FE"/>
    <w:rsid w:val="000D3F41"/>
    <w:rsid w:val="00121D0F"/>
    <w:rsid w:val="002C78DE"/>
    <w:rsid w:val="00316D5F"/>
    <w:rsid w:val="00355DCA"/>
    <w:rsid w:val="003F76FE"/>
    <w:rsid w:val="00551A02"/>
    <w:rsid w:val="005534FA"/>
    <w:rsid w:val="005D3A03"/>
    <w:rsid w:val="006909F5"/>
    <w:rsid w:val="007153EA"/>
    <w:rsid w:val="00775352"/>
    <w:rsid w:val="008002C0"/>
    <w:rsid w:val="00830316"/>
    <w:rsid w:val="008C5323"/>
    <w:rsid w:val="0098429E"/>
    <w:rsid w:val="009A6A3B"/>
    <w:rsid w:val="00AA671E"/>
    <w:rsid w:val="00B823AA"/>
    <w:rsid w:val="00BA45DB"/>
    <w:rsid w:val="00BF4184"/>
    <w:rsid w:val="00C0601E"/>
    <w:rsid w:val="00C31D30"/>
    <w:rsid w:val="00CD6E39"/>
    <w:rsid w:val="00CF6E91"/>
    <w:rsid w:val="00D5540F"/>
    <w:rsid w:val="00D85B68"/>
    <w:rsid w:val="00DD4F93"/>
    <w:rsid w:val="00E0405F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C5165"/>
  <w15:chartTrackingRefBased/>
  <w15:docId w15:val="{D70DD59F-E44A-47C8-A266-B6AC5EF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429E"/>
    <w:rPr>
      <w:rFonts w:ascii="맑은 고딕" w:eastAsia="맑은 고딕" w:hAnsi="맑은 고딕"/>
      <w:kern w:val="24"/>
    </w:rPr>
  </w:style>
  <w:style w:type="paragraph" w:styleId="1">
    <w:name w:val="heading 1"/>
    <w:basedOn w:val="a1"/>
    <w:next w:val="a1"/>
    <w:link w:val="1Char"/>
    <w:uiPriority w:val="4"/>
    <w:qFormat/>
    <w:rsid w:val="0098429E"/>
    <w:pPr>
      <w:keepNext/>
      <w:keepLines/>
      <w:ind w:firstLine="0"/>
      <w:jc w:val="center"/>
      <w:outlineLvl w:val="0"/>
    </w:pPr>
    <w:rPr>
      <w:rFonts w:cstheme="majorBidi"/>
      <w:b/>
      <w:bCs/>
    </w:rPr>
  </w:style>
  <w:style w:type="paragraph" w:styleId="21">
    <w:name w:val="heading 2"/>
    <w:basedOn w:val="a1"/>
    <w:next w:val="a1"/>
    <w:link w:val="2Char"/>
    <w:uiPriority w:val="4"/>
    <w:unhideWhenUsed/>
    <w:qFormat/>
    <w:rsid w:val="0098429E"/>
    <w:pPr>
      <w:keepNext/>
      <w:keepLines/>
      <w:ind w:firstLine="0"/>
      <w:outlineLvl w:val="1"/>
    </w:pPr>
    <w:rPr>
      <w:rFonts w:cstheme="majorBidi"/>
      <w:b/>
      <w:bCs/>
    </w:rPr>
  </w:style>
  <w:style w:type="paragraph" w:styleId="31">
    <w:name w:val="heading 3"/>
    <w:basedOn w:val="a1"/>
    <w:next w:val="a1"/>
    <w:link w:val="3Char"/>
    <w:uiPriority w:val="4"/>
    <w:unhideWhenUsed/>
    <w:qFormat/>
    <w:rsid w:val="0098429E"/>
    <w:pPr>
      <w:keepNext/>
      <w:keepLines/>
      <w:outlineLvl w:val="2"/>
    </w:pPr>
    <w:rPr>
      <w:rFonts w:cstheme="majorBidi"/>
      <w:b/>
      <w:bCs/>
    </w:rPr>
  </w:style>
  <w:style w:type="paragraph" w:styleId="41">
    <w:name w:val="heading 4"/>
    <w:basedOn w:val="a1"/>
    <w:next w:val="a1"/>
    <w:link w:val="4Char"/>
    <w:uiPriority w:val="4"/>
    <w:unhideWhenUsed/>
    <w:qFormat/>
    <w:rsid w:val="0098429E"/>
    <w:pPr>
      <w:keepNext/>
      <w:keepLines/>
      <w:outlineLvl w:val="3"/>
    </w:pPr>
    <w:rPr>
      <w:rFonts w:cstheme="majorBidi"/>
      <w:b/>
      <w:bCs/>
      <w:i/>
      <w:iCs/>
    </w:rPr>
  </w:style>
  <w:style w:type="paragraph" w:styleId="51">
    <w:name w:val="heading 5"/>
    <w:basedOn w:val="a1"/>
    <w:next w:val="a1"/>
    <w:link w:val="5Char"/>
    <w:uiPriority w:val="4"/>
    <w:unhideWhenUsed/>
    <w:qFormat/>
    <w:rsid w:val="0098429E"/>
    <w:pPr>
      <w:keepNext/>
      <w:keepLines/>
      <w:outlineLvl w:val="4"/>
    </w:pPr>
    <w:rPr>
      <w:rFonts w:cstheme="majorBidi"/>
      <w:i/>
      <w:iCs/>
    </w:rPr>
  </w:style>
  <w:style w:type="paragraph" w:styleId="6">
    <w:name w:val="heading 6"/>
    <w:basedOn w:val="a1"/>
    <w:next w:val="a1"/>
    <w:link w:val="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구역 제목"/>
    <w:basedOn w:val="a1"/>
    <w:uiPriority w:val="2"/>
    <w:qFormat/>
    <w:rsid w:val="0098429E"/>
    <w:pPr>
      <w:pageBreakBefore/>
      <w:ind w:firstLine="0"/>
      <w:jc w:val="center"/>
      <w:outlineLvl w:val="0"/>
    </w:pPr>
    <w:rPr>
      <w:rFonts w:cstheme="majorBidi"/>
    </w:rPr>
  </w:style>
  <w:style w:type="paragraph" w:styleId="a6">
    <w:name w:val="header"/>
    <w:basedOn w:val="a1"/>
    <w:link w:val="Char"/>
    <w:uiPriority w:val="99"/>
    <w:unhideWhenUsed/>
    <w:qFormat/>
    <w:pPr>
      <w:spacing w:line="240" w:lineRule="auto"/>
      <w:ind w:firstLine="0"/>
    </w:pPr>
  </w:style>
  <w:style w:type="character" w:customStyle="1" w:styleId="Char">
    <w:name w:val="머리글 Char"/>
    <w:basedOn w:val="a2"/>
    <w:link w:val="a6"/>
    <w:uiPriority w:val="99"/>
    <w:rPr>
      <w:kern w:val="24"/>
    </w:rPr>
  </w:style>
  <w:style w:type="character" w:styleId="a7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8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9">
    <w:name w:val="No Spacing"/>
    <w:aliases w:val="No Indent"/>
    <w:uiPriority w:val="3"/>
    <w:qFormat/>
    <w:rsid w:val="0098429E"/>
    <w:pPr>
      <w:ind w:firstLine="0"/>
    </w:pPr>
    <w:rPr>
      <w:rFonts w:ascii="맑은 고딕" w:eastAsia="맑은 고딕" w:hAnsi="맑은 고딕"/>
    </w:rPr>
  </w:style>
  <w:style w:type="character" w:customStyle="1" w:styleId="1Char">
    <w:name w:val="제목 1 Char"/>
    <w:basedOn w:val="a2"/>
    <w:link w:val="1"/>
    <w:uiPriority w:val="4"/>
    <w:rsid w:val="0098429E"/>
    <w:rPr>
      <w:rFonts w:ascii="맑은 고딕" w:eastAsia="맑은 고딕" w:hAnsi="맑은 고딕" w:cstheme="majorBidi"/>
      <w:b/>
      <w:bCs/>
      <w:kern w:val="24"/>
    </w:rPr>
  </w:style>
  <w:style w:type="character" w:customStyle="1" w:styleId="2Char">
    <w:name w:val="제목 2 Char"/>
    <w:basedOn w:val="a2"/>
    <w:link w:val="21"/>
    <w:uiPriority w:val="4"/>
    <w:rsid w:val="0098429E"/>
    <w:rPr>
      <w:rFonts w:ascii="맑은 고딕" w:eastAsia="맑은 고딕" w:hAnsi="맑은 고딕" w:cstheme="majorBidi"/>
      <w:b/>
      <w:bCs/>
      <w:kern w:val="24"/>
    </w:rPr>
  </w:style>
  <w:style w:type="paragraph" w:styleId="aa">
    <w:name w:val="Title"/>
    <w:basedOn w:val="a1"/>
    <w:link w:val="Char0"/>
    <w:qFormat/>
    <w:rsid w:val="0098429E"/>
    <w:pPr>
      <w:spacing w:before="2400"/>
      <w:ind w:firstLine="0"/>
      <w:contextualSpacing/>
      <w:jc w:val="center"/>
    </w:pPr>
    <w:rPr>
      <w:rFonts w:cstheme="majorBidi"/>
    </w:rPr>
  </w:style>
  <w:style w:type="character" w:customStyle="1" w:styleId="Char0">
    <w:name w:val="제목 Char"/>
    <w:basedOn w:val="a2"/>
    <w:link w:val="aa"/>
    <w:rsid w:val="0098429E"/>
    <w:rPr>
      <w:rFonts w:ascii="맑은 고딕" w:eastAsia="맑은 고딕" w:hAnsi="맑은 고딕" w:cstheme="majorBidi"/>
      <w:kern w:val="24"/>
    </w:rPr>
  </w:style>
  <w:style w:type="character" w:styleId="ab">
    <w:name w:val="Emphasis"/>
    <w:basedOn w:val="a2"/>
    <w:uiPriority w:val="4"/>
    <w:unhideWhenUsed/>
    <w:qFormat/>
    <w:rsid w:val="0098429E"/>
    <w:rPr>
      <w:rFonts w:ascii="맑은 고딕" w:eastAsia="맑은 고딕" w:hAnsi="맑은 고딕"/>
      <w:b w:val="0"/>
      <w:i/>
      <w:iCs/>
    </w:rPr>
  </w:style>
  <w:style w:type="character" w:customStyle="1" w:styleId="3Char">
    <w:name w:val="제목 3 Char"/>
    <w:basedOn w:val="a2"/>
    <w:link w:val="31"/>
    <w:uiPriority w:val="4"/>
    <w:rsid w:val="0098429E"/>
    <w:rPr>
      <w:rFonts w:ascii="맑은 고딕" w:eastAsia="맑은 고딕" w:hAnsi="맑은 고딕" w:cstheme="majorBidi"/>
      <w:b/>
      <w:bCs/>
      <w:kern w:val="24"/>
    </w:rPr>
  </w:style>
  <w:style w:type="character" w:customStyle="1" w:styleId="4Char">
    <w:name w:val="제목 4 Char"/>
    <w:basedOn w:val="a2"/>
    <w:link w:val="41"/>
    <w:uiPriority w:val="4"/>
    <w:rsid w:val="0098429E"/>
    <w:rPr>
      <w:rFonts w:ascii="맑은 고딕" w:eastAsia="맑은 고딕" w:hAnsi="맑은 고딕" w:cstheme="majorBidi"/>
      <w:b/>
      <w:bCs/>
      <w:i/>
      <w:iCs/>
      <w:kern w:val="24"/>
    </w:rPr>
  </w:style>
  <w:style w:type="character" w:customStyle="1" w:styleId="5Char">
    <w:name w:val="제목 5 Char"/>
    <w:basedOn w:val="a2"/>
    <w:link w:val="51"/>
    <w:uiPriority w:val="4"/>
    <w:rsid w:val="0098429E"/>
    <w:rPr>
      <w:rFonts w:ascii="맑은 고딕" w:eastAsia="맑은 고딕" w:hAnsi="맑은 고딕" w:cstheme="majorBidi"/>
      <w:i/>
      <w:iCs/>
      <w:kern w:val="24"/>
    </w:rPr>
  </w:style>
  <w:style w:type="paragraph" w:styleId="ac">
    <w:name w:val="Balloon Text"/>
    <w:basedOn w:val="a1"/>
    <w:link w:val="Char1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Char1">
    <w:name w:val="풍선 도움말 텍스트 Char"/>
    <w:basedOn w:val="a2"/>
    <w:link w:val="ac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d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e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">
    <w:name w:val="Body Text"/>
    <w:basedOn w:val="a1"/>
    <w:link w:val="Char2"/>
    <w:uiPriority w:val="99"/>
    <w:semiHidden/>
    <w:unhideWhenUsed/>
    <w:pPr>
      <w:spacing w:after="120"/>
      <w:ind w:firstLine="0"/>
    </w:pPr>
  </w:style>
  <w:style w:type="character" w:customStyle="1" w:styleId="Char2">
    <w:name w:val="본문 Char"/>
    <w:basedOn w:val="a2"/>
    <w:link w:val="af"/>
    <w:uiPriority w:val="99"/>
    <w:semiHidden/>
    <w:rPr>
      <w:kern w:val="24"/>
    </w:rPr>
  </w:style>
  <w:style w:type="paragraph" w:styleId="22">
    <w:name w:val="Body Text 2"/>
    <w:basedOn w:val="a1"/>
    <w:link w:val="2Char0"/>
    <w:uiPriority w:val="99"/>
    <w:semiHidden/>
    <w:unhideWhenUsed/>
    <w:pPr>
      <w:spacing w:after="120"/>
      <w:ind w:firstLine="0"/>
    </w:pPr>
  </w:style>
  <w:style w:type="character" w:customStyle="1" w:styleId="2Char0">
    <w:name w:val="본문 2 Char"/>
    <w:basedOn w:val="a2"/>
    <w:link w:val="22"/>
    <w:uiPriority w:val="99"/>
    <w:semiHidden/>
    <w:rPr>
      <w:kern w:val="24"/>
    </w:rPr>
  </w:style>
  <w:style w:type="paragraph" w:styleId="32">
    <w:name w:val="Body Text 3"/>
    <w:basedOn w:val="a1"/>
    <w:link w:val="3Char0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FF2002"/>
    <w:rPr>
      <w:kern w:val="24"/>
      <w:sz w:val="22"/>
      <w:szCs w:val="16"/>
    </w:rPr>
  </w:style>
  <w:style w:type="paragraph" w:styleId="af0">
    <w:name w:val="Body Text First Indent"/>
    <w:basedOn w:val="af"/>
    <w:link w:val="Char3"/>
    <w:uiPriority w:val="99"/>
    <w:semiHidden/>
    <w:unhideWhenUsed/>
    <w:pPr>
      <w:spacing w:after="0"/>
    </w:pPr>
  </w:style>
  <w:style w:type="character" w:customStyle="1" w:styleId="Char3">
    <w:name w:val="본문 첫 줄 들여쓰기 Char"/>
    <w:basedOn w:val="Char2"/>
    <w:link w:val="af0"/>
    <w:uiPriority w:val="99"/>
    <w:semiHidden/>
    <w:rPr>
      <w:kern w:val="24"/>
    </w:rPr>
  </w:style>
  <w:style w:type="paragraph" w:styleId="af1">
    <w:name w:val="Body Text Indent"/>
    <w:basedOn w:val="a1"/>
    <w:link w:val="Char4"/>
    <w:uiPriority w:val="99"/>
    <w:semiHidden/>
    <w:unhideWhenUsed/>
    <w:pPr>
      <w:spacing w:after="120"/>
      <w:ind w:left="360" w:firstLine="0"/>
    </w:pPr>
  </w:style>
  <w:style w:type="character" w:customStyle="1" w:styleId="Char4">
    <w:name w:val="본문 들여쓰기 Char"/>
    <w:basedOn w:val="a2"/>
    <w:link w:val="af1"/>
    <w:uiPriority w:val="99"/>
    <w:semiHidden/>
    <w:rPr>
      <w:kern w:val="24"/>
    </w:rPr>
  </w:style>
  <w:style w:type="paragraph" w:styleId="23">
    <w:name w:val="Body Text First Indent 2"/>
    <w:basedOn w:val="af1"/>
    <w:link w:val="2Char1"/>
    <w:uiPriority w:val="99"/>
    <w:semiHidden/>
    <w:unhideWhenUsed/>
    <w:pPr>
      <w:spacing w:after="0"/>
    </w:pPr>
  </w:style>
  <w:style w:type="character" w:customStyle="1" w:styleId="2Char1">
    <w:name w:val="본문 첫 줄 들여쓰기 2 Char"/>
    <w:basedOn w:val="Char4"/>
    <w:link w:val="23"/>
    <w:uiPriority w:val="99"/>
    <w:semiHidden/>
    <w:rPr>
      <w:kern w:val="24"/>
    </w:rPr>
  </w:style>
  <w:style w:type="paragraph" w:styleId="24">
    <w:name w:val="Body Text Indent 2"/>
    <w:basedOn w:val="a1"/>
    <w:link w:val="2Char2"/>
    <w:uiPriority w:val="99"/>
    <w:semiHidden/>
    <w:unhideWhenUsed/>
    <w:pPr>
      <w:spacing w:after="120"/>
      <w:ind w:left="360" w:firstLine="0"/>
    </w:pPr>
  </w:style>
  <w:style w:type="character" w:customStyle="1" w:styleId="2Char2">
    <w:name w:val="본문 들여쓰기 2 Char"/>
    <w:basedOn w:val="a2"/>
    <w:link w:val="24"/>
    <w:uiPriority w:val="99"/>
    <w:semiHidden/>
    <w:rPr>
      <w:kern w:val="24"/>
    </w:rPr>
  </w:style>
  <w:style w:type="paragraph" w:styleId="33">
    <w:name w:val="Body Text Indent 3"/>
    <w:basedOn w:val="a1"/>
    <w:link w:val="3Char1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2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3">
    <w:name w:val="Closing"/>
    <w:basedOn w:val="a1"/>
    <w:link w:val="Char5"/>
    <w:uiPriority w:val="99"/>
    <w:semiHidden/>
    <w:unhideWhenUsed/>
    <w:pPr>
      <w:spacing w:line="240" w:lineRule="auto"/>
      <w:ind w:left="4320" w:firstLine="0"/>
    </w:pPr>
  </w:style>
  <w:style w:type="character" w:customStyle="1" w:styleId="Char5">
    <w:name w:val="맺음말 Char"/>
    <w:basedOn w:val="a2"/>
    <w:link w:val="af3"/>
    <w:uiPriority w:val="99"/>
    <w:semiHidden/>
    <w:rPr>
      <w:kern w:val="24"/>
    </w:rPr>
  </w:style>
  <w:style w:type="paragraph" w:styleId="af4">
    <w:name w:val="annotation text"/>
    <w:basedOn w:val="a1"/>
    <w:link w:val="Char6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FF2002"/>
    <w:rPr>
      <w:kern w:val="24"/>
      <w:sz w:val="22"/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unhideWhenUsed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Pr>
      <w:b/>
      <w:bCs/>
      <w:kern w:val="24"/>
      <w:sz w:val="20"/>
      <w:szCs w:val="20"/>
    </w:rPr>
  </w:style>
  <w:style w:type="paragraph" w:styleId="af6">
    <w:name w:val="Date"/>
    <w:basedOn w:val="a1"/>
    <w:next w:val="a1"/>
    <w:link w:val="Char8"/>
    <w:uiPriority w:val="99"/>
    <w:semiHidden/>
    <w:unhideWhenUsed/>
    <w:pPr>
      <w:ind w:firstLine="0"/>
    </w:pPr>
  </w:style>
  <w:style w:type="character" w:customStyle="1" w:styleId="Char8">
    <w:name w:val="날짜 Char"/>
    <w:basedOn w:val="a2"/>
    <w:link w:val="af6"/>
    <w:uiPriority w:val="99"/>
    <w:semiHidden/>
    <w:rPr>
      <w:kern w:val="24"/>
    </w:rPr>
  </w:style>
  <w:style w:type="paragraph" w:styleId="af7">
    <w:name w:val="Document Map"/>
    <w:basedOn w:val="a1"/>
    <w:link w:val="Char9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Char9">
    <w:name w:val="문서 구조 Char"/>
    <w:basedOn w:val="a2"/>
    <w:link w:val="af7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8">
    <w:name w:val="E-mail Signature"/>
    <w:basedOn w:val="a1"/>
    <w:link w:val="Chara"/>
    <w:uiPriority w:val="99"/>
    <w:semiHidden/>
    <w:unhideWhenUsed/>
    <w:pPr>
      <w:spacing w:line="240" w:lineRule="auto"/>
      <w:ind w:firstLine="0"/>
    </w:pPr>
  </w:style>
  <w:style w:type="character" w:customStyle="1" w:styleId="Chara">
    <w:name w:val="전자 메일 서명 Char"/>
    <w:basedOn w:val="a2"/>
    <w:link w:val="af8"/>
    <w:uiPriority w:val="99"/>
    <w:semiHidden/>
    <w:rPr>
      <w:kern w:val="24"/>
    </w:rPr>
  </w:style>
  <w:style w:type="paragraph" w:styleId="af9">
    <w:name w:val="footnote text"/>
    <w:basedOn w:val="a1"/>
    <w:link w:val="Charb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Charb">
    <w:name w:val="각주 텍스트 Char"/>
    <w:basedOn w:val="a2"/>
    <w:link w:val="af9"/>
    <w:uiPriority w:val="99"/>
    <w:semiHidden/>
    <w:rsid w:val="00FF2002"/>
    <w:rPr>
      <w:kern w:val="24"/>
      <w:sz w:val="22"/>
      <w:szCs w:val="20"/>
    </w:rPr>
  </w:style>
  <w:style w:type="paragraph" w:styleId="afa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b">
    <w:name w:val="envelope return"/>
    <w:basedOn w:val="a1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fc">
    <w:name w:val="footer"/>
    <w:basedOn w:val="a1"/>
    <w:link w:val="Charc"/>
    <w:uiPriority w:val="99"/>
    <w:unhideWhenUsed/>
    <w:rsid w:val="008002C0"/>
    <w:pPr>
      <w:spacing w:line="240" w:lineRule="auto"/>
      <w:ind w:firstLine="0"/>
    </w:pPr>
  </w:style>
  <w:style w:type="character" w:customStyle="1" w:styleId="Charc">
    <w:name w:val="바닥글 Char"/>
    <w:basedOn w:val="a2"/>
    <w:link w:val="afc"/>
    <w:uiPriority w:val="99"/>
    <w:rsid w:val="008002C0"/>
    <w:rPr>
      <w:kern w:val="24"/>
    </w:rPr>
  </w:style>
  <w:style w:type="table" w:styleId="afd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Char">
    <w:name w:val="제목 8 Char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Pr>
      <w:i/>
      <w:iCs/>
      <w:kern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">
    <w:name w:val="index heading"/>
    <w:basedOn w:val="a1"/>
    <w:next w:val="10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0">
    <w:name w:val="Intense Quote"/>
    <w:basedOn w:val="a1"/>
    <w:next w:val="a1"/>
    <w:link w:val="Chard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hard">
    <w:name w:val="강한 인용 Char"/>
    <w:basedOn w:val="a2"/>
    <w:link w:val="aff0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1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6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5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3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3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2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3">
    <w:name w:val="List Paragraph"/>
    <w:basedOn w:val="a1"/>
    <w:uiPriority w:val="34"/>
    <w:semiHidden/>
    <w:unhideWhenUsed/>
    <w:qFormat/>
    <w:pPr>
      <w:ind w:left="720" w:firstLine="0"/>
      <w:contextualSpacing/>
    </w:pPr>
  </w:style>
  <w:style w:type="paragraph" w:styleId="aff4">
    <w:name w:val="macro"/>
    <w:link w:val="Chare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Chare">
    <w:name w:val="매크로 텍스트 Char"/>
    <w:basedOn w:val="a2"/>
    <w:link w:val="aff4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5">
    <w:name w:val="Message Header"/>
    <w:basedOn w:val="a1"/>
    <w:link w:val="Charf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harf">
    <w:name w:val="메시지 머리글 Char"/>
    <w:basedOn w:val="a2"/>
    <w:link w:val="aff5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6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7">
    <w:name w:val="Normal Indent"/>
    <w:basedOn w:val="a1"/>
    <w:uiPriority w:val="99"/>
    <w:semiHidden/>
    <w:unhideWhenUsed/>
    <w:pPr>
      <w:ind w:left="720" w:firstLine="0"/>
    </w:pPr>
  </w:style>
  <w:style w:type="paragraph" w:styleId="aff8">
    <w:name w:val="Note Heading"/>
    <w:basedOn w:val="a1"/>
    <w:next w:val="a1"/>
    <w:link w:val="Charf0"/>
    <w:uiPriority w:val="99"/>
    <w:semiHidden/>
    <w:unhideWhenUsed/>
    <w:pPr>
      <w:spacing w:line="240" w:lineRule="auto"/>
      <w:ind w:firstLine="0"/>
    </w:pPr>
  </w:style>
  <w:style w:type="character" w:customStyle="1" w:styleId="Charf0">
    <w:name w:val="각주/미주 머리글 Char"/>
    <w:basedOn w:val="a2"/>
    <w:link w:val="aff8"/>
    <w:uiPriority w:val="99"/>
    <w:semiHidden/>
    <w:rPr>
      <w:kern w:val="24"/>
    </w:rPr>
  </w:style>
  <w:style w:type="paragraph" w:styleId="aff9">
    <w:name w:val="Plain Text"/>
    <w:basedOn w:val="a1"/>
    <w:link w:val="Charf1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Charf1">
    <w:name w:val="글자만 Char"/>
    <w:basedOn w:val="a2"/>
    <w:link w:val="aff9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affa">
    <w:name w:val="Quote"/>
    <w:basedOn w:val="a1"/>
    <w:next w:val="a1"/>
    <w:link w:val="Charf2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2"/>
    <w:link w:val="affa"/>
    <w:uiPriority w:val="29"/>
    <w:semiHidden/>
    <w:rPr>
      <w:i/>
      <w:iCs/>
      <w:color w:val="404040" w:themeColor="text1" w:themeTint="BF"/>
      <w:kern w:val="24"/>
    </w:rPr>
  </w:style>
  <w:style w:type="paragraph" w:styleId="affb">
    <w:name w:val="Salutation"/>
    <w:basedOn w:val="a1"/>
    <w:next w:val="a1"/>
    <w:link w:val="Charf3"/>
    <w:uiPriority w:val="99"/>
    <w:semiHidden/>
    <w:unhideWhenUsed/>
    <w:pPr>
      <w:ind w:firstLine="0"/>
    </w:pPr>
  </w:style>
  <w:style w:type="character" w:customStyle="1" w:styleId="Charf3">
    <w:name w:val="인사말 Char"/>
    <w:basedOn w:val="a2"/>
    <w:link w:val="affb"/>
    <w:uiPriority w:val="99"/>
    <w:semiHidden/>
    <w:rPr>
      <w:kern w:val="24"/>
    </w:rPr>
  </w:style>
  <w:style w:type="paragraph" w:styleId="affc">
    <w:name w:val="Signature"/>
    <w:basedOn w:val="a1"/>
    <w:link w:val="Charf4"/>
    <w:uiPriority w:val="99"/>
    <w:semiHidden/>
    <w:unhideWhenUsed/>
    <w:pPr>
      <w:spacing w:line="240" w:lineRule="auto"/>
      <w:ind w:left="4320" w:firstLine="0"/>
    </w:pPr>
  </w:style>
  <w:style w:type="character" w:customStyle="1" w:styleId="Charf4">
    <w:name w:val="서명 Char"/>
    <w:basedOn w:val="a2"/>
    <w:link w:val="affc"/>
    <w:uiPriority w:val="99"/>
    <w:semiHidden/>
    <w:rPr>
      <w:kern w:val="24"/>
    </w:rPr>
  </w:style>
  <w:style w:type="paragraph" w:styleId="affd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e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5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1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1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1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0">
    <w:name w:val="endnote reference"/>
    <w:basedOn w:val="a2"/>
    <w:uiPriority w:val="99"/>
    <w:semiHidden/>
    <w:unhideWhenUsed/>
    <w:rPr>
      <w:vertAlign w:val="superscript"/>
    </w:rPr>
  </w:style>
  <w:style w:type="character" w:styleId="afff1">
    <w:name w:val="footnote reference"/>
    <w:basedOn w:val="a2"/>
    <w:uiPriority w:val="5"/>
    <w:unhideWhenUsed/>
    <w:qFormat/>
    <w:rsid w:val="0098429E"/>
    <w:rPr>
      <w:rFonts w:ascii="맑은 고딕" w:eastAsia="맑은 고딕" w:hAnsi="맑은 고딕"/>
      <w:vertAlign w:val="superscript"/>
    </w:rPr>
  </w:style>
  <w:style w:type="table" w:customStyle="1" w:styleId="APA">
    <w:name w:val="APA 보고서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2">
    <w:name w:val="표/그림"/>
    <w:basedOn w:val="a1"/>
    <w:uiPriority w:val="39"/>
    <w:qFormat/>
    <w:pPr>
      <w:spacing w:before="240"/>
      <w:ind w:firstLine="0"/>
      <w:contextualSpacing/>
    </w:pPr>
  </w:style>
  <w:style w:type="table" w:styleId="11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3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4">
    <w:name w:val="endnote text"/>
    <w:basedOn w:val="a1"/>
    <w:link w:val="Charf5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Charf5">
    <w:name w:val="미주 텍스트 Char"/>
    <w:basedOn w:val="a2"/>
    <w:link w:val="afff4"/>
    <w:uiPriority w:val="99"/>
    <w:semiHidden/>
    <w:rsid w:val="00FF2002"/>
    <w:rPr>
      <w:kern w:val="24"/>
      <w:sz w:val="22"/>
      <w:szCs w:val="20"/>
    </w:rPr>
  </w:style>
  <w:style w:type="character" w:styleId="HTML1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2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5">
    <w:name w:val="Intense Emphasis"/>
    <w:basedOn w:val="a2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afff6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7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제목 21"/>
    <w:basedOn w:val="a1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ue\AppData\Roaming\Microsoft\Templates\APA%20&#49828;&#53440;&#51068;%20&#48372;&#44256;&#49436;(6&#54032;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범주 1</c:v>
                </c:pt>
                <c:pt idx="1">
                  <c:v>범주 2</c:v>
                </c:pt>
                <c:pt idx="2">
                  <c:v>범주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1-4EB4-8D82-046C0382AF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계열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범주 1</c:v>
                </c:pt>
                <c:pt idx="1">
                  <c:v>범주 2</c:v>
                </c:pt>
                <c:pt idx="2">
                  <c:v>범주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1-4EB4-8D82-046C0382AF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계열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범주 1</c:v>
                </c:pt>
                <c:pt idx="1">
                  <c:v>범주 2</c:v>
                </c:pt>
                <c:pt idx="2">
                  <c:v>범주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1-4EB4-8D82-046C0382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algun Gothic" panose="020B0503020000020004" pitchFamily="50" charset="-127"/>
                <a:ea typeface="Malgun Gothic" panose="020B0503020000020004" pitchFamily="50" charset="-127"/>
                <a:cs typeface="+mn-cs"/>
              </a:defRPr>
            </a:pPr>
            <a:endParaRPr lang="ko-KR"/>
          </a:p>
        </c:txPr>
        <c:crossAx val="521039864"/>
        <c:crosses val="autoZero"/>
        <c:auto val="1"/>
        <c:lblAlgn val="ctr"/>
        <c:lblOffset val="100"/>
        <c:noMultiLvlLbl val="0"/>
      </c:catAx>
      <c:valAx>
        <c:axId val="52103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66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algun Gothic" panose="020B0503020000020004" pitchFamily="50" charset="-127"/>
              <a:ea typeface="Malgun Gothic" panose="020B0503020000020004" pitchFamily="50" charset="-127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76F6F0EE0D415B91E42E71BC5CE3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955331-E97E-412D-8BFF-716DBEC4DB84}"/>
      </w:docPartPr>
      <w:docPartBody>
        <w:p w:rsidR="0080418A" w:rsidRDefault="00000000">
          <w:pPr>
            <w:pStyle w:val="C476F6F0EE0D415B91E42E71BC5CE3C4"/>
          </w:pPr>
          <w:r w:rsidRPr="0098429E">
            <w:rPr>
              <w:rFonts w:hint="eastAsia"/>
              <w:noProof/>
              <w:lang w:val="ko-KR" w:bidi="ko-KR"/>
            </w:rPr>
            <w:t>[제목 위치, 최대 12단어, 1~2줄]</w:t>
          </w:r>
        </w:p>
      </w:docPartBody>
    </w:docPart>
    <w:docPart>
      <w:docPartPr>
        <w:name w:val="17594013CCE147CB8A876992BCADDB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5C3580-3B80-4702-9C75-AB651EAD9E03}"/>
      </w:docPartPr>
      <w:docPartBody>
        <w:p w:rsidR="0080418A" w:rsidRDefault="00000000">
          <w:pPr>
            <w:pStyle w:val="17594013CCE147CB8A876992BCADDBCC"/>
          </w:pPr>
          <w:r w:rsidRPr="0098429E">
            <w:rPr>
              <w:rFonts w:hint="eastAsia"/>
              <w:noProof/>
              <w:lang w:val="ko-KR" w:bidi="ko-KR"/>
            </w:rPr>
            <w:t>[제목 위치, 최대 12단어, 1~2줄]</w:t>
          </w:r>
        </w:p>
      </w:docPartBody>
    </w:docPart>
    <w:docPart>
      <w:docPartPr>
        <w:name w:val="73DF9F8106FE4091BA4BD0FBEB9BBEA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6C4123-DA4A-4012-8A64-ACFB332ADAE3}"/>
      </w:docPartPr>
      <w:docPartBody>
        <w:p w:rsidR="0080418A" w:rsidRDefault="00000000">
          <w:pPr>
            <w:pStyle w:val="73DF9F8106FE4091BA4BD0FBEB9BBEA1"/>
          </w:pPr>
          <w:r w:rsidRPr="0098429E">
            <w:rPr>
              <w:rFonts w:hint="eastAsia"/>
              <w:noProof/>
              <w:lang w:val="ko-KR" w:bidi="ko-KR"/>
            </w:rPr>
            <w:t>각주</w:t>
          </w:r>
        </w:p>
      </w:docPartBody>
    </w:docPart>
    <w:docPart>
      <w:docPartPr>
        <w:name w:val="DF22832732194674BDB617EB21ED7C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635C12-523C-4C68-BCAF-239DD62DA471}"/>
      </w:docPartPr>
      <w:docPartBody>
        <w:p w:rsidR="0080418A" w:rsidRDefault="00000000">
          <w:pPr>
            <w:pStyle w:val="DF22832732194674BDB617EB21ED7C55"/>
          </w:pPr>
          <w:r w:rsidRPr="0098429E">
            <w:rPr>
              <w:rFonts w:hint="eastAsia"/>
              <w:noProof/>
              <w:lang w:val="ko-KR" w:bidi="ko-KR"/>
            </w:rPr>
            <w:t xml:space="preserve">[각주가 있는 경우 참조 다음의 고유한 페이지에 추가합니다. APA 서식 요구 사항에 따라 고유한 각주 참조 및 메모를 입력하기만 하면 됩니다.  각주 참조의 서식을 지정하려면 번호를 선택한 다음 홈 탭의 스타일 갤러리에서 각주 참조를 클릭합니다. 이 예제와 같이 각주의 본문에서는 표준 텍스트 스타일을 사용합니다. </w:t>
          </w:r>
          <w:r w:rsidRPr="0098429E">
            <w:rPr>
              <w:rStyle w:val="a3"/>
              <w:rFonts w:hint="eastAsia"/>
              <w:noProof/>
              <w:lang w:val="ko-KR" w:bidi="ko-KR"/>
            </w:rPr>
            <w:t>(참고: 이 샘플 각주를 삭제하는 경우 해당 텍스트 내 참조도 반드시 삭제해야 합니다. 해당 참조는 이 템플릿 본문 콘텐츠의 첫 페이지에 있는 샘플 제목 2 단락의 끝에 있습니다.)</w:t>
          </w:r>
          <w:r w:rsidRPr="0098429E">
            <w:rPr>
              <w:rFonts w:hint="eastAsia"/>
              <w:noProof/>
              <w:lang w:val="ko-KR" w:bidi="ko-KR"/>
            </w:rPr>
            <w:t>]</w:t>
          </w:r>
        </w:p>
      </w:docPartBody>
    </w:docPart>
    <w:docPart>
      <w:docPartPr>
        <w:name w:val="90091F22F9D54DCD8F387C31405285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D8992F-FB4F-4642-B495-42676B163300}"/>
      </w:docPartPr>
      <w:docPartBody>
        <w:p w:rsidR="0080418A" w:rsidRDefault="00000000">
          <w:pPr>
            <w:pStyle w:val="90091F22F9D54DCD8F387C3140528533"/>
          </w:pPr>
          <w:r w:rsidRPr="0098429E">
            <w:rPr>
              <w:rFonts w:hint="eastAsia"/>
              <w:noProof/>
              <w:lang w:val="ko-KR" w:bidi="ko-KR"/>
            </w:rPr>
            <w:t>[표 제목]</w:t>
          </w:r>
        </w:p>
      </w:docPartBody>
    </w:docPart>
    <w:docPart>
      <w:docPartPr>
        <w:name w:val="C562BD7E6F324F78B676256A1A6954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E7656A-FE1A-4967-98F7-3CEC24362CCC}"/>
      </w:docPartPr>
      <w:docPartBody>
        <w:p w:rsidR="0080418A" w:rsidRDefault="00000000">
          <w:pPr>
            <w:pStyle w:val="C562BD7E6F324F78B676256A1A6954FE"/>
          </w:pPr>
          <w:r w:rsidRPr="0098429E">
            <w:rPr>
              <w:rFonts w:hint="eastAsia"/>
              <w:noProof/>
              <w:lang w:val="ko-KR" w:bidi="ko-KR"/>
            </w:rPr>
            <w:t>열 머리글</w:t>
          </w:r>
        </w:p>
      </w:docPartBody>
    </w:docPart>
    <w:docPart>
      <w:docPartPr>
        <w:name w:val="7C162FAADA0E4C918BC2918B019E52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C2EA69-0AEC-47C8-9561-E9B565BCB4D9}"/>
      </w:docPartPr>
      <w:docPartBody>
        <w:p w:rsidR="0080418A" w:rsidRDefault="00000000">
          <w:pPr>
            <w:pStyle w:val="7C162FAADA0E4C918BC2918B019E52C0"/>
          </w:pPr>
          <w:r w:rsidRPr="0098429E">
            <w:rPr>
              <w:rFonts w:hint="eastAsia"/>
              <w:noProof/>
              <w:lang w:val="ko-KR" w:bidi="ko-KR"/>
            </w:rPr>
            <w:t>열 머리글</w:t>
          </w:r>
        </w:p>
      </w:docPartBody>
    </w:docPart>
    <w:docPart>
      <w:docPartPr>
        <w:name w:val="A80DFF6DF13E4F89805053B2A7A7FE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0CE8EF-B9DE-433F-A976-95E8319A5869}"/>
      </w:docPartPr>
      <w:docPartBody>
        <w:p w:rsidR="0080418A" w:rsidRDefault="00000000">
          <w:pPr>
            <w:pStyle w:val="A80DFF6DF13E4F89805053B2A7A7FEB7"/>
          </w:pPr>
          <w:r w:rsidRPr="0098429E">
            <w:rPr>
              <w:rFonts w:hint="eastAsia"/>
              <w:noProof/>
              <w:lang w:val="ko-KR" w:bidi="ko-KR"/>
            </w:rPr>
            <w:t>열 머리글</w:t>
          </w:r>
        </w:p>
      </w:docPartBody>
    </w:docPart>
    <w:docPart>
      <w:docPartPr>
        <w:name w:val="838B549044874D47A6C0A03249B1DC2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D3D8E7-59C7-46A0-B5D4-A339DA5AB59F}"/>
      </w:docPartPr>
      <w:docPartBody>
        <w:p w:rsidR="0080418A" w:rsidRDefault="00000000">
          <w:pPr>
            <w:pStyle w:val="838B549044874D47A6C0A03249B1DC20"/>
          </w:pPr>
          <w:r w:rsidRPr="0098429E">
            <w:rPr>
              <w:rFonts w:hint="eastAsia"/>
              <w:noProof/>
              <w:lang w:val="ko-KR" w:bidi="ko-KR"/>
            </w:rPr>
            <w:t>열 머리글</w:t>
          </w:r>
        </w:p>
      </w:docPartBody>
    </w:docPart>
    <w:docPart>
      <w:docPartPr>
        <w:name w:val="F568429FE8574BC18CB5AF66BA75EFC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173DEB-44D3-485C-BAE0-2BCE6BC38A6B}"/>
      </w:docPartPr>
      <w:docPartBody>
        <w:p w:rsidR="0080418A" w:rsidRDefault="00000000">
          <w:pPr>
            <w:pStyle w:val="F568429FE8574BC18CB5AF66BA75EFC5"/>
          </w:pPr>
          <w:r w:rsidRPr="0098429E">
            <w:rPr>
              <w:rFonts w:hint="eastAsia"/>
              <w:noProof/>
              <w:lang w:val="ko-KR" w:bidi="ko-KR"/>
            </w:rPr>
            <w:t>열 머리글</w:t>
          </w:r>
        </w:p>
      </w:docPartBody>
    </w:docPart>
    <w:docPart>
      <w:docPartPr>
        <w:name w:val="BB3A1B25A56448C0A57E64C5FECF28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3DC706-4F15-48C6-8F7B-650AAD96945C}"/>
      </w:docPartPr>
      <w:docPartBody>
        <w:p w:rsidR="0080418A" w:rsidRDefault="00000000">
          <w:pPr>
            <w:pStyle w:val="BB3A1B25A56448C0A57E64C5FECF2811"/>
          </w:pPr>
          <w:r w:rsidRPr="0098429E">
            <w:rPr>
              <w:rFonts w:hint="eastAsia"/>
              <w:noProof/>
              <w:lang w:val="ko-KR" w:bidi="ko-KR"/>
            </w:rPr>
            <w:t>행 머리글</w:t>
          </w:r>
        </w:p>
      </w:docPartBody>
    </w:docPart>
    <w:docPart>
      <w:docPartPr>
        <w:name w:val="9A23B7E41CFF40478804ECF1833F3C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E6A08A-5F59-4805-B88E-4AC01F763F10}"/>
      </w:docPartPr>
      <w:docPartBody>
        <w:p w:rsidR="0080418A" w:rsidRDefault="00000000">
          <w:pPr>
            <w:pStyle w:val="9A23B7E41CFF40478804ECF1833F3C83"/>
          </w:pPr>
          <w:r w:rsidRPr="0098429E">
            <w:rPr>
              <w:rFonts w:hint="eastAsia"/>
              <w:noProof/>
              <w:lang w:val="ko-KR" w:bidi="ko-KR"/>
            </w:rPr>
            <w:t>123</w:t>
          </w:r>
        </w:p>
      </w:docPartBody>
    </w:docPart>
    <w:docPart>
      <w:docPartPr>
        <w:name w:val="E4E7ADBDA0E24E71BA145C849D6381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66685D-203E-4083-B04D-31EBD5D57BCC}"/>
      </w:docPartPr>
      <w:docPartBody>
        <w:p w:rsidR="0080418A" w:rsidRDefault="00000000">
          <w:pPr>
            <w:pStyle w:val="E4E7ADBDA0E24E71BA145C849D6381CE"/>
          </w:pPr>
          <w:r w:rsidRPr="0098429E">
            <w:rPr>
              <w:rFonts w:hint="eastAsia"/>
              <w:noProof/>
              <w:lang w:val="ko-KR" w:bidi="ko-KR"/>
            </w:rPr>
            <w:t>123</w:t>
          </w:r>
        </w:p>
      </w:docPartBody>
    </w:docPart>
    <w:docPart>
      <w:docPartPr>
        <w:name w:val="5F8D58C497C146E697D313DAF494B2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4102D6-65C8-44E6-BF21-5F1B3170227C}"/>
      </w:docPartPr>
      <w:docPartBody>
        <w:p w:rsidR="0080418A" w:rsidRDefault="00000000">
          <w:pPr>
            <w:pStyle w:val="5F8D58C497C146E697D313DAF494B22C"/>
          </w:pPr>
          <w:r w:rsidRPr="0098429E">
            <w:rPr>
              <w:rFonts w:hint="eastAsia"/>
              <w:noProof/>
              <w:lang w:val="ko-KR" w:bidi="ko-KR"/>
            </w:rPr>
            <w:t>123</w:t>
          </w:r>
        </w:p>
      </w:docPartBody>
    </w:docPart>
    <w:docPart>
      <w:docPartPr>
        <w:name w:val="D92CFE37DF964E038F5B88882BB428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B030A5C-7888-4F98-915E-3BEC37C4680D}"/>
      </w:docPartPr>
      <w:docPartBody>
        <w:p w:rsidR="0080418A" w:rsidRDefault="00000000">
          <w:pPr>
            <w:pStyle w:val="D92CFE37DF964E038F5B88882BB4283E"/>
          </w:pPr>
          <w:r w:rsidRPr="0098429E">
            <w:rPr>
              <w:rFonts w:hint="eastAsia"/>
              <w:noProof/>
              <w:lang w:val="ko-KR" w:bidi="ko-KR"/>
            </w:rPr>
            <w:t>123</w:t>
          </w:r>
        </w:p>
      </w:docPartBody>
    </w:docPart>
    <w:docPart>
      <w:docPartPr>
        <w:name w:val="244AB238A0FE4F8A9CE60A042F9497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3E2A6D-3E1B-4AAB-94B8-119C60C23655}"/>
      </w:docPartPr>
      <w:docPartBody>
        <w:p w:rsidR="0080418A" w:rsidRDefault="00000000">
          <w:pPr>
            <w:pStyle w:val="244AB238A0FE4F8A9CE60A042F9497A7"/>
          </w:pPr>
          <w:r w:rsidRPr="0098429E">
            <w:rPr>
              <w:rFonts w:hint="eastAsia"/>
              <w:noProof/>
              <w:lang w:val="ko-KR" w:bidi="ko-KR"/>
            </w:rPr>
            <w:t>행 머리글</w:t>
          </w:r>
        </w:p>
      </w:docPartBody>
    </w:docPart>
    <w:docPart>
      <w:docPartPr>
        <w:name w:val="885A42BAB229438FBCCEBE97FAEF2E7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7629EF-6F0B-4472-9178-00869EAF97FF}"/>
      </w:docPartPr>
      <w:docPartBody>
        <w:p w:rsidR="0080418A" w:rsidRDefault="00000000">
          <w:pPr>
            <w:pStyle w:val="885A42BAB229438FBCCEBE97FAEF2E72"/>
          </w:pPr>
          <w:r w:rsidRPr="0098429E">
            <w:rPr>
              <w:rFonts w:hint="eastAsia"/>
              <w:noProof/>
              <w:lang w:val="ko-KR" w:bidi="ko-KR"/>
            </w:rPr>
            <w:t>456</w:t>
          </w:r>
        </w:p>
      </w:docPartBody>
    </w:docPart>
    <w:docPart>
      <w:docPartPr>
        <w:name w:val="B6453BA6BDE346238023B98FEF3464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7CE92D-7726-40EE-A537-5CE1C3C1F14C}"/>
      </w:docPartPr>
      <w:docPartBody>
        <w:p w:rsidR="0080418A" w:rsidRDefault="00000000">
          <w:pPr>
            <w:pStyle w:val="B6453BA6BDE346238023B98FEF3464BD"/>
          </w:pPr>
          <w:r w:rsidRPr="0098429E">
            <w:rPr>
              <w:rFonts w:hint="eastAsia"/>
              <w:noProof/>
              <w:lang w:val="ko-KR" w:bidi="ko-KR"/>
            </w:rPr>
            <w:t>456</w:t>
          </w:r>
        </w:p>
      </w:docPartBody>
    </w:docPart>
    <w:docPart>
      <w:docPartPr>
        <w:name w:val="1E843D60FED74B8AA64126E31ADD83B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DBD1BD-1B31-4D3E-809D-4B91E3C0FD12}"/>
      </w:docPartPr>
      <w:docPartBody>
        <w:p w:rsidR="0080418A" w:rsidRDefault="00000000">
          <w:pPr>
            <w:pStyle w:val="1E843D60FED74B8AA64126E31ADD83B2"/>
          </w:pPr>
          <w:r w:rsidRPr="0098429E">
            <w:rPr>
              <w:rFonts w:hint="eastAsia"/>
              <w:noProof/>
              <w:lang w:val="ko-KR" w:bidi="ko-KR"/>
            </w:rPr>
            <w:t>456</w:t>
          </w:r>
        </w:p>
      </w:docPartBody>
    </w:docPart>
    <w:docPart>
      <w:docPartPr>
        <w:name w:val="6205D946E6F9421CB25EEBFD43549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465C7D-A0EB-42E4-923E-CD9FB35DDCC4}"/>
      </w:docPartPr>
      <w:docPartBody>
        <w:p w:rsidR="0080418A" w:rsidRDefault="00000000">
          <w:pPr>
            <w:pStyle w:val="6205D946E6F9421CB25EEBFD435491C4"/>
          </w:pPr>
          <w:r w:rsidRPr="0098429E">
            <w:rPr>
              <w:rFonts w:hint="eastAsia"/>
              <w:noProof/>
              <w:lang w:val="ko-KR" w:bidi="ko-KR"/>
            </w:rPr>
            <w:t>456</w:t>
          </w:r>
        </w:p>
      </w:docPartBody>
    </w:docPart>
    <w:docPart>
      <w:docPartPr>
        <w:name w:val="9D96053E16204CDC8C44C39F20390A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44A86C0-4CE6-409F-B6D4-D1F627DAA5E7}"/>
      </w:docPartPr>
      <w:docPartBody>
        <w:p w:rsidR="0080418A" w:rsidRDefault="00000000">
          <w:pPr>
            <w:pStyle w:val="9D96053E16204CDC8C44C39F20390ACE"/>
          </w:pPr>
          <w:r w:rsidRPr="0098429E">
            <w:rPr>
              <w:rFonts w:hint="eastAsia"/>
              <w:noProof/>
              <w:lang w:val="ko-KR" w:bidi="ko-KR"/>
            </w:rPr>
            <w:t>행 머리글</w:t>
          </w:r>
        </w:p>
      </w:docPartBody>
    </w:docPart>
    <w:docPart>
      <w:docPartPr>
        <w:name w:val="E1E90CD6A80D44719DB305671D82FF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AC6417-BA45-4155-8243-AEC1657B794C}"/>
      </w:docPartPr>
      <w:docPartBody>
        <w:p w:rsidR="0080418A" w:rsidRDefault="00000000">
          <w:pPr>
            <w:pStyle w:val="E1E90CD6A80D44719DB305671D82FFC7"/>
          </w:pPr>
          <w:r w:rsidRPr="0098429E">
            <w:rPr>
              <w:rFonts w:hint="eastAsia"/>
              <w:noProof/>
              <w:lang w:val="ko-KR" w:bidi="ko-KR"/>
            </w:rPr>
            <w:t>789</w:t>
          </w:r>
        </w:p>
      </w:docPartBody>
    </w:docPart>
    <w:docPart>
      <w:docPartPr>
        <w:name w:val="7F62554D7DEA4D7DA0F51CC3EC0EBC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5BE4BA-BA53-4F4E-8AED-E1A2A8502E46}"/>
      </w:docPartPr>
      <w:docPartBody>
        <w:p w:rsidR="0080418A" w:rsidRDefault="00000000">
          <w:pPr>
            <w:pStyle w:val="7F62554D7DEA4D7DA0F51CC3EC0EBC35"/>
          </w:pPr>
          <w:r w:rsidRPr="0098429E">
            <w:rPr>
              <w:rFonts w:hint="eastAsia"/>
              <w:noProof/>
              <w:lang w:val="ko-KR" w:bidi="ko-KR"/>
            </w:rPr>
            <w:t>789</w:t>
          </w:r>
        </w:p>
      </w:docPartBody>
    </w:docPart>
    <w:docPart>
      <w:docPartPr>
        <w:name w:val="6B75F5EE11D8485B8B3A68F6B46187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8979A4-7395-439C-A6B6-959D654722A2}"/>
      </w:docPartPr>
      <w:docPartBody>
        <w:p w:rsidR="0080418A" w:rsidRDefault="00000000">
          <w:pPr>
            <w:pStyle w:val="6B75F5EE11D8485B8B3A68F6B4618783"/>
          </w:pPr>
          <w:r w:rsidRPr="0098429E">
            <w:rPr>
              <w:rFonts w:hint="eastAsia"/>
              <w:noProof/>
              <w:lang w:val="ko-KR" w:bidi="ko-KR"/>
            </w:rPr>
            <w:t>789</w:t>
          </w:r>
        </w:p>
      </w:docPartBody>
    </w:docPart>
    <w:docPart>
      <w:docPartPr>
        <w:name w:val="DA41AA5A4D214CD894F85494AC0592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D0205FB-138F-44B4-9C9A-724AB3D1B319}"/>
      </w:docPartPr>
      <w:docPartBody>
        <w:p w:rsidR="0080418A" w:rsidRDefault="00000000">
          <w:pPr>
            <w:pStyle w:val="DA41AA5A4D214CD894F85494AC059212"/>
          </w:pPr>
          <w:r w:rsidRPr="0098429E">
            <w:rPr>
              <w:rFonts w:hint="eastAsia"/>
              <w:noProof/>
              <w:lang w:val="ko-KR" w:bidi="ko-KR"/>
            </w:rPr>
            <w:t>789</w:t>
          </w:r>
        </w:p>
      </w:docPartBody>
    </w:docPart>
    <w:docPart>
      <w:docPartPr>
        <w:name w:val="9AD5381FA0344EA39620D30779352D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6CBF03-63D2-4361-B117-E3F55DD54CA7}"/>
      </w:docPartPr>
      <w:docPartBody>
        <w:p w:rsidR="0080418A" w:rsidRDefault="00000000">
          <w:pPr>
            <w:pStyle w:val="9AD5381FA0344EA39620D30779352DE8"/>
          </w:pPr>
          <w:r w:rsidRPr="0098429E">
            <w:rPr>
              <w:rFonts w:hint="eastAsia"/>
              <w:noProof/>
              <w:lang w:val="ko-KR" w:bidi="ko-KR"/>
            </w:rPr>
            <w:t>행 머리글</w:t>
          </w:r>
        </w:p>
      </w:docPartBody>
    </w:docPart>
    <w:docPart>
      <w:docPartPr>
        <w:name w:val="E0DC4B1D1137486B96B600CCFC9286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CF4BE5-B776-4AA0-B666-C7111031F5AF}"/>
      </w:docPartPr>
      <w:docPartBody>
        <w:p w:rsidR="0080418A" w:rsidRDefault="00000000">
          <w:pPr>
            <w:pStyle w:val="E0DC4B1D1137486B96B600CCFC92868D"/>
          </w:pPr>
          <w:r w:rsidRPr="0098429E">
            <w:rPr>
              <w:rFonts w:hint="eastAsia"/>
              <w:noProof/>
              <w:lang w:val="ko-KR" w:bidi="ko-KR"/>
            </w:rPr>
            <w:t>123</w:t>
          </w:r>
        </w:p>
      </w:docPartBody>
    </w:docPart>
    <w:docPart>
      <w:docPartPr>
        <w:name w:val="34F370C5EA9C4CD4A758CE6C1DD6C3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B700CE-2FD2-439F-B244-737E82B9CEF8}"/>
      </w:docPartPr>
      <w:docPartBody>
        <w:p w:rsidR="0080418A" w:rsidRDefault="00000000">
          <w:pPr>
            <w:pStyle w:val="34F370C5EA9C4CD4A758CE6C1DD6C3F6"/>
          </w:pPr>
          <w:r w:rsidRPr="0098429E">
            <w:rPr>
              <w:rFonts w:hint="eastAsia"/>
              <w:noProof/>
              <w:lang w:val="ko-KR" w:bidi="ko-KR"/>
            </w:rPr>
            <w:t>123</w:t>
          </w:r>
        </w:p>
      </w:docPartBody>
    </w:docPart>
    <w:docPart>
      <w:docPartPr>
        <w:name w:val="71135E1D72CB4C0080816D48DFC97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32EAF49-EBB3-4169-AFA5-885054C85D7F}"/>
      </w:docPartPr>
      <w:docPartBody>
        <w:p w:rsidR="0080418A" w:rsidRDefault="00000000">
          <w:pPr>
            <w:pStyle w:val="71135E1D72CB4C0080816D48DFC973D6"/>
          </w:pPr>
          <w:r w:rsidRPr="0098429E">
            <w:rPr>
              <w:rFonts w:hint="eastAsia"/>
              <w:noProof/>
              <w:lang w:val="ko-KR" w:bidi="ko-KR"/>
            </w:rPr>
            <w:t>123</w:t>
          </w:r>
        </w:p>
      </w:docPartBody>
    </w:docPart>
    <w:docPart>
      <w:docPartPr>
        <w:name w:val="294E0F913F4D41FF9B5D2112D8F0EF8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D11187-270D-4723-B5E5-6BA77BAA7F29}"/>
      </w:docPartPr>
      <w:docPartBody>
        <w:p w:rsidR="0080418A" w:rsidRDefault="00000000">
          <w:pPr>
            <w:pStyle w:val="294E0F913F4D41FF9B5D2112D8F0EF8B"/>
          </w:pPr>
          <w:r w:rsidRPr="0098429E">
            <w:rPr>
              <w:rFonts w:hint="eastAsia"/>
              <w:noProof/>
              <w:lang w:val="ko-KR" w:bidi="ko-KR"/>
            </w:rPr>
            <w:t>123</w:t>
          </w:r>
        </w:p>
      </w:docPartBody>
    </w:docPart>
    <w:docPart>
      <w:docPartPr>
        <w:name w:val="B2F70F150EDC4C1197D44E194A4C496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7A374E-C99E-4438-A2B8-75996B8EB5A9}"/>
      </w:docPartPr>
      <w:docPartBody>
        <w:p w:rsidR="0080418A" w:rsidRDefault="00000000">
          <w:pPr>
            <w:pStyle w:val="B2F70F150EDC4C1197D44E194A4C4963"/>
          </w:pPr>
          <w:r w:rsidRPr="0098429E">
            <w:rPr>
              <w:rFonts w:hint="eastAsia"/>
              <w:noProof/>
              <w:lang w:val="ko-KR" w:bidi="ko-KR"/>
            </w:rPr>
            <w:t>행 머리글</w:t>
          </w:r>
        </w:p>
      </w:docPartBody>
    </w:docPart>
    <w:docPart>
      <w:docPartPr>
        <w:name w:val="F7643D4165024B14A5F89262D4B135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A32DE3-3383-456B-8024-74A744393495}"/>
      </w:docPartPr>
      <w:docPartBody>
        <w:p w:rsidR="0080418A" w:rsidRDefault="00000000">
          <w:pPr>
            <w:pStyle w:val="F7643D4165024B14A5F89262D4B1356C"/>
          </w:pPr>
          <w:r w:rsidRPr="0098429E">
            <w:rPr>
              <w:rFonts w:hint="eastAsia"/>
              <w:noProof/>
              <w:lang w:val="ko-KR" w:bidi="ko-KR"/>
            </w:rPr>
            <w:t>456</w:t>
          </w:r>
        </w:p>
      </w:docPartBody>
    </w:docPart>
    <w:docPart>
      <w:docPartPr>
        <w:name w:val="A6A9B6BCB70740E4A489B01F7554DF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8AB575-B454-40B2-9201-294AC048B601}"/>
      </w:docPartPr>
      <w:docPartBody>
        <w:p w:rsidR="0080418A" w:rsidRDefault="00000000">
          <w:pPr>
            <w:pStyle w:val="A6A9B6BCB70740E4A489B01F7554DFB4"/>
          </w:pPr>
          <w:r w:rsidRPr="0098429E">
            <w:rPr>
              <w:rFonts w:hint="eastAsia"/>
              <w:noProof/>
              <w:lang w:val="ko-KR" w:bidi="ko-KR"/>
            </w:rPr>
            <w:t>456</w:t>
          </w:r>
        </w:p>
      </w:docPartBody>
    </w:docPart>
    <w:docPart>
      <w:docPartPr>
        <w:name w:val="1369FDB41EBB4F1DB59A00BC82F913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A7C5E4-9821-4A66-A437-B58B0FD2BBD6}"/>
      </w:docPartPr>
      <w:docPartBody>
        <w:p w:rsidR="0080418A" w:rsidRDefault="00000000">
          <w:pPr>
            <w:pStyle w:val="1369FDB41EBB4F1DB59A00BC82F91300"/>
          </w:pPr>
          <w:r w:rsidRPr="0098429E">
            <w:rPr>
              <w:rFonts w:hint="eastAsia"/>
              <w:noProof/>
              <w:lang w:val="ko-KR" w:bidi="ko-KR"/>
            </w:rPr>
            <w:t>456</w:t>
          </w:r>
        </w:p>
      </w:docPartBody>
    </w:docPart>
    <w:docPart>
      <w:docPartPr>
        <w:name w:val="72F77A8D08764A86B0EA3D734CD1EA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830AF9-A49B-496C-B5C7-EB6A9E0F77D0}"/>
      </w:docPartPr>
      <w:docPartBody>
        <w:p w:rsidR="0080418A" w:rsidRDefault="00000000">
          <w:pPr>
            <w:pStyle w:val="72F77A8D08764A86B0EA3D734CD1EA34"/>
          </w:pPr>
          <w:r w:rsidRPr="0098429E">
            <w:rPr>
              <w:rFonts w:hint="eastAsia"/>
              <w:noProof/>
              <w:lang w:val="ko-KR" w:bidi="ko-KR"/>
            </w:rPr>
            <w:t>456</w:t>
          </w:r>
        </w:p>
      </w:docPartBody>
    </w:docPart>
    <w:docPart>
      <w:docPartPr>
        <w:name w:val="625E887688A1449487EE8E607944C6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69709C1-5C50-47EB-8B85-AE8B06D7765A}"/>
      </w:docPartPr>
      <w:docPartBody>
        <w:p w:rsidR="0080418A" w:rsidRDefault="00000000">
          <w:pPr>
            <w:pStyle w:val="625E887688A1449487EE8E607944C6BD"/>
          </w:pPr>
          <w:r w:rsidRPr="0098429E">
            <w:rPr>
              <w:rFonts w:hint="eastAsia"/>
              <w:noProof/>
              <w:lang w:val="ko-KR" w:bidi="ko-KR"/>
            </w:rPr>
            <w:t>행 머리글</w:t>
          </w:r>
        </w:p>
      </w:docPartBody>
    </w:docPart>
    <w:docPart>
      <w:docPartPr>
        <w:name w:val="120814C43B784D679B928A5C598EE3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6AE3E4-36E2-41AA-9DB0-EFD7385BEEA1}"/>
      </w:docPartPr>
      <w:docPartBody>
        <w:p w:rsidR="0080418A" w:rsidRDefault="00000000">
          <w:pPr>
            <w:pStyle w:val="120814C43B784D679B928A5C598EE3BF"/>
          </w:pPr>
          <w:r w:rsidRPr="0098429E">
            <w:rPr>
              <w:rFonts w:hint="eastAsia"/>
              <w:noProof/>
              <w:lang w:val="ko-KR" w:bidi="ko-KR"/>
            </w:rPr>
            <w:t>789</w:t>
          </w:r>
        </w:p>
      </w:docPartBody>
    </w:docPart>
    <w:docPart>
      <w:docPartPr>
        <w:name w:val="75691820826747C2A21645D4EDBF22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515937-6055-4320-BB90-AD27B8D30738}"/>
      </w:docPartPr>
      <w:docPartBody>
        <w:p w:rsidR="0080418A" w:rsidRDefault="00000000">
          <w:pPr>
            <w:pStyle w:val="75691820826747C2A21645D4EDBF22CE"/>
          </w:pPr>
          <w:r w:rsidRPr="0098429E">
            <w:rPr>
              <w:rFonts w:hint="eastAsia"/>
              <w:noProof/>
              <w:lang w:val="ko-KR" w:bidi="ko-KR"/>
            </w:rPr>
            <w:t>789</w:t>
          </w:r>
        </w:p>
      </w:docPartBody>
    </w:docPart>
    <w:docPart>
      <w:docPartPr>
        <w:name w:val="D83A31FB1DE74F6995B60E1466CC75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69872D-EE55-496F-ACA2-AB7B40E416FC}"/>
      </w:docPartPr>
      <w:docPartBody>
        <w:p w:rsidR="0080418A" w:rsidRDefault="00000000">
          <w:pPr>
            <w:pStyle w:val="D83A31FB1DE74F6995B60E1466CC758A"/>
          </w:pPr>
          <w:r w:rsidRPr="0098429E">
            <w:rPr>
              <w:rFonts w:hint="eastAsia"/>
              <w:noProof/>
              <w:lang w:val="ko-KR" w:bidi="ko-KR"/>
            </w:rPr>
            <w:t>789</w:t>
          </w:r>
        </w:p>
      </w:docPartBody>
    </w:docPart>
    <w:docPart>
      <w:docPartPr>
        <w:name w:val="7D56E3A8B95B43EDAD2F971612EC2C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A7ED8D-F3ED-4A2E-8F49-F7E86AF6621B}"/>
      </w:docPartPr>
      <w:docPartBody>
        <w:p w:rsidR="0080418A" w:rsidRDefault="00000000">
          <w:pPr>
            <w:pStyle w:val="7D56E3A8B95B43EDAD2F971612EC2CBD"/>
          </w:pPr>
          <w:r w:rsidRPr="0098429E">
            <w:rPr>
              <w:rFonts w:hint="eastAsia"/>
              <w:noProof/>
              <w:lang w:val="ko-KR" w:bidi="ko-KR"/>
            </w:rPr>
            <w:t>789</w:t>
          </w:r>
        </w:p>
      </w:docPartBody>
    </w:docPart>
    <w:docPart>
      <w:docPartPr>
        <w:name w:val="A6C1CCC75B9A47778152CA3C84443B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998106-4705-45F3-B034-92AC180638C5}"/>
      </w:docPartPr>
      <w:docPartBody>
        <w:p w:rsidR="0080418A" w:rsidRDefault="00000000">
          <w:pPr>
            <w:pStyle w:val="A6C1CCC75B9A47778152CA3C84443B15"/>
          </w:pPr>
          <w:r w:rsidRPr="0098429E">
            <w:rPr>
              <w:rFonts w:hint="eastAsia"/>
              <w:noProof/>
              <w:lang w:val="ko-KR" w:bidi="ko-KR"/>
            </w:rPr>
            <w:t>[문서의 모든 표를 참조(및 해당되는 경우 각주) 다음에 오는 표 구역에 배치하세요. 각 표에 대해 새 페이지를 시작하고 이 페이지에 표시된 대로 각 표에 대한 표 번호 및 표 제목을 포함합니다. 모든 설명 텍스트는 이 표와 같이 표 다음에 오는 표 메모에 표시됩니다. 홈 탭의 스타일 갤러리에서 사용할 수 있는 표/그림 스타일을 사용하여 표와 메모 사이에 간격을 지정합니다. APA 형식의 표에서는 1줄 또는 1.5줄 간격을 사용할 수 있습니다. 내용이 명확해 보이는 경우에도 모든 행과 열에 대해 머리글을 포함합니다. APA 지침에 맞는 이 템플릿에 대해서는 기본 표 스타일이 설정되었습니다. 표를 삽입하려면 삽입 탭에서 표를 클릭합니다.]</w:t>
          </w:r>
        </w:p>
      </w:docPartBody>
    </w:docPart>
    <w:docPart>
      <w:docPartPr>
        <w:name w:val="E69B5FF849434A7293828A905C14D1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B0AA83-0F16-4C78-A4DD-F7E46DFF1AEF}"/>
      </w:docPartPr>
      <w:docPartBody>
        <w:p w:rsidR="0080418A" w:rsidRDefault="00000000">
          <w:pPr>
            <w:pStyle w:val="E69B5FF849434A7293828A905C14D1F0"/>
          </w:pPr>
          <w:r w:rsidRPr="0098429E">
            <w:rPr>
              <w:rFonts w:hint="eastAsia"/>
              <w:noProof/>
              <w:lang w:val="ko-KR" w:bidi="ko-KR"/>
            </w:rPr>
            <w:t>그림 제목:</w:t>
          </w:r>
        </w:p>
      </w:docPartBody>
    </w:docPart>
    <w:docPart>
      <w:docPartPr>
        <w:name w:val="17CCE535A37D4453ABF5F720A6BDF8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B5AF70F-2B5B-405E-8F76-2FC8D2724419}"/>
      </w:docPartPr>
      <w:docPartBody>
        <w:p w:rsidR="0080418A" w:rsidRDefault="00000000">
          <w:pPr>
            <w:pStyle w:val="17CCE535A37D4453ABF5F720A6BDF814"/>
          </w:pPr>
          <w:r w:rsidRPr="0098429E">
            <w:rPr>
              <w:rFonts w:hint="eastAsia"/>
              <w:noProof/>
              <w:lang w:val="ko-KR" w:bidi="ko-KR"/>
            </w:rPr>
            <w:t>[참조(및 해당되는 경우 각주 및 표) 다음에 오는 고유한 구역에 모든 그림을 포함합니다. 각 그림에 대해 번호가 매겨진 캡션을 포함합니다. 테이블/그림 스타일을 사용하여 그림과 캡션 사이에 간격을 쉽게 지정할 수 있습니다.]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47"/>
    <w:rsid w:val="003C4410"/>
    <w:rsid w:val="0080418A"/>
    <w:rsid w:val="00F3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76F6F0EE0D415B91E42E71BC5CE3C4">
    <w:name w:val="C476F6F0EE0D415B91E42E71BC5CE3C4"/>
    <w:pPr>
      <w:widowControl w:val="0"/>
      <w:wordWrap w:val="0"/>
      <w:autoSpaceDE w:val="0"/>
      <w:autoSpaceDN w:val="0"/>
    </w:pPr>
  </w:style>
  <w:style w:type="character" w:styleId="a3">
    <w:name w:val="Emphasis"/>
    <w:basedOn w:val="a0"/>
    <w:uiPriority w:val="4"/>
    <w:unhideWhenUsed/>
    <w:qFormat/>
    <w:rPr>
      <w:rFonts w:ascii="맑은 고딕" w:eastAsia="맑은 고딕" w:hAnsi="맑은 고딕"/>
      <w:b w:val="0"/>
      <w:i/>
      <w:iCs/>
    </w:rPr>
  </w:style>
  <w:style w:type="paragraph" w:customStyle="1" w:styleId="17594013CCE147CB8A876992BCADDBCC">
    <w:name w:val="17594013CCE147CB8A876992BCADDBCC"/>
    <w:pPr>
      <w:widowControl w:val="0"/>
      <w:wordWrap w:val="0"/>
      <w:autoSpaceDE w:val="0"/>
      <w:autoSpaceDN w:val="0"/>
    </w:pPr>
  </w:style>
  <w:style w:type="paragraph" w:customStyle="1" w:styleId="73DF9F8106FE4091BA4BD0FBEB9BBEA1">
    <w:name w:val="73DF9F8106FE4091BA4BD0FBEB9BBEA1"/>
    <w:pPr>
      <w:widowControl w:val="0"/>
      <w:wordWrap w:val="0"/>
      <w:autoSpaceDE w:val="0"/>
      <w:autoSpaceDN w:val="0"/>
    </w:pPr>
  </w:style>
  <w:style w:type="paragraph" w:customStyle="1" w:styleId="DF22832732194674BDB617EB21ED7C55">
    <w:name w:val="DF22832732194674BDB617EB21ED7C55"/>
    <w:pPr>
      <w:widowControl w:val="0"/>
      <w:wordWrap w:val="0"/>
      <w:autoSpaceDE w:val="0"/>
      <w:autoSpaceDN w:val="0"/>
    </w:pPr>
  </w:style>
  <w:style w:type="paragraph" w:customStyle="1" w:styleId="90091F22F9D54DCD8F387C3140528533">
    <w:name w:val="90091F22F9D54DCD8F387C3140528533"/>
    <w:pPr>
      <w:widowControl w:val="0"/>
      <w:wordWrap w:val="0"/>
      <w:autoSpaceDE w:val="0"/>
      <w:autoSpaceDN w:val="0"/>
    </w:pPr>
  </w:style>
  <w:style w:type="paragraph" w:customStyle="1" w:styleId="C562BD7E6F324F78B676256A1A6954FE">
    <w:name w:val="C562BD7E6F324F78B676256A1A6954FE"/>
    <w:pPr>
      <w:widowControl w:val="0"/>
      <w:wordWrap w:val="0"/>
      <w:autoSpaceDE w:val="0"/>
      <w:autoSpaceDN w:val="0"/>
    </w:pPr>
  </w:style>
  <w:style w:type="paragraph" w:customStyle="1" w:styleId="7C162FAADA0E4C918BC2918B019E52C0">
    <w:name w:val="7C162FAADA0E4C918BC2918B019E52C0"/>
    <w:pPr>
      <w:widowControl w:val="0"/>
      <w:wordWrap w:val="0"/>
      <w:autoSpaceDE w:val="0"/>
      <w:autoSpaceDN w:val="0"/>
    </w:pPr>
  </w:style>
  <w:style w:type="paragraph" w:customStyle="1" w:styleId="A80DFF6DF13E4F89805053B2A7A7FEB7">
    <w:name w:val="A80DFF6DF13E4F89805053B2A7A7FEB7"/>
    <w:pPr>
      <w:widowControl w:val="0"/>
      <w:wordWrap w:val="0"/>
      <w:autoSpaceDE w:val="0"/>
      <w:autoSpaceDN w:val="0"/>
    </w:pPr>
  </w:style>
  <w:style w:type="paragraph" w:customStyle="1" w:styleId="838B549044874D47A6C0A03249B1DC20">
    <w:name w:val="838B549044874D47A6C0A03249B1DC20"/>
    <w:pPr>
      <w:widowControl w:val="0"/>
      <w:wordWrap w:val="0"/>
      <w:autoSpaceDE w:val="0"/>
      <w:autoSpaceDN w:val="0"/>
    </w:pPr>
  </w:style>
  <w:style w:type="paragraph" w:customStyle="1" w:styleId="F568429FE8574BC18CB5AF66BA75EFC5">
    <w:name w:val="F568429FE8574BC18CB5AF66BA75EFC5"/>
    <w:pPr>
      <w:widowControl w:val="0"/>
      <w:wordWrap w:val="0"/>
      <w:autoSpaceDE w:val="0"/>
      <w:autoSpaceDN w:val="0"/>
    </w:pPr>
  </w:style>
  <w:style w:type="paragraph" w:customStyle="1" w:styleId="BB3A1B25A56448C0A57E64C5FECF2811">
    <w:name w:val="BB3A1B25A56448C0A57E64C5FECF2811"/>
    <w:pPr>
      <w:widowControl w:val="0"/>
      <w:wordWrap w:val="0"/>
      <w:autoSpaceDE w:val="0"/>
      <w:autoSpaceDN w:val="0"/>
    </w:pPr>
  </w:style>
  <w:style w:type="paragraph" w:customStyle="1" w:styleId="9A23B7E41CFF40478804ECF1833F3C83">
    <w:name w:val="9A23B7E41CFF40478804ECF1833F3C83"/>
    <w:pPr>
      <w:widowControl w:val="0"/>
      <w:wordWrap w:val="0"/>
      <w:autoSpaceDE w:val="0"/>
      <w:autoSpaceDN w:val="0"/>
    </w:pPr>
  </w:style>
  <w:style w:type="paragraph" w:customStyle="1" w:styleId="E4E7ADBDA0E24E71BA145C849D6381CE">
    <w:name w:val="E4E7ADBDA0E24E71BA145C849D6381CE"/>
    <w:pPr>
      <w:widowControl w:val="0"/>
      <w:wordWrap w:val="0"/>
      <w:autoSpaceDE w:val="0"/>
      <w:autoSpaceDN w:val="0"/>
    </w:pPr>
  </w:style>
  <w:style w:type="paragraph" w:customStyle="1" w:styleId="5F8D58C497C146E697D313DAF494B22C">
    <w:name w:val="5F8D58C497C146E697D313DAF494B22C"/>
    <w:pPr>
      <w:widowControl w:val="0"/>
      <w:wordWrap w:val="0"/>
      <w:autoSpaceDE w:val="0"/>
      <w:autoSpaceDN w:val="0"/>
    </w:pPr>
  </w:style>
  <w:style w:type="paragraph" w:customStyle="1" w:styleId="D92CFE37DF964E038F5B88882BB4283E">
    <w:name w:val="D92CFE37DF964E038F5B88882BB4283E"/>
    <w:pPr>
      <w:widowControl w:val="0"/>
      <w:wordWrap w:val="0"/>
      <w:autoSpaceDE w:val="0"/>
      <w:autoSpaceDN w:val="0"/>
    </w:pPr>
  </w:style>
  <w:style w:type="paragraph" w:customStyle="1" w:styleId="244AB238A0FE4F8A9CE60A042F9497A7">
    <w:name w:val="244AB238A0FE4F8A9CE60A042F9497A7"/>
    <w:pPr>
      <w:widowControl w:val="0"/>
      <w:wordWrap w:val="0"/>
      <w:autoSpaceDE w:val="0"/>
      <w:autoSpaceDN w:val="0"/>
    </w:pPr>
  </w:style>
  <w:style w:type="paragraph" w:customStyle="1" w:styleId="885A42BAB229438FBCCEBE97FAEF2E72">
    <w:name w:val="885A42BAB229438FBCCEBE97FAEF2E72"/>
    <w:pPr>
      <w:widowControl w:val="0"/>
      <w:wordWrap w:val="0"/>
      <w:autoSpaceDE w:val="0"/>
      <w:autoSpaceDN w:val="0"/>
    </w:pPr>
  </w:style>
  <w:style w:type="paragraph" w:customStyle="1" w:styleId="B6453BA6BDE346238023B98FEF3464BD">
    <w:name w:val="B6453BA6BDE346238023B98FEF3464BD"/>
    <w:pPr>
      <w:widowControl w:val="0"/>
      <w:wordWrap w:val="0"/>
      <w:autoSpaceDE w:val="0"/>
      <w:autoSpaceDN w:val="0"/>
    </w:pPr>
  </w:style>
  <w:style w:type="paragraph" w:customStyle="1" w:styleId="1E843D60FED74B8AA64126E31ADD83B2">
    <w:name w:val="1E843D60FED74B8AA64126E31ADD83B2"/>
    <w:pPr>
      <w:widowControl w:val="0"/>
      <w:wordWrap w:val="0"/>
      <w:autoSpaceDE w:val="0"/>
      <w:autoSpaceDN w:val="0"/>
    </w:pPr>
  </w:style>
  <w:style w:type="paragraph" w:customStyle="1" w:styleId="6205D946E6F9421CB25EEBFD435491C4">
    <w:name w:val="6205D946E6F9421CB25EEBFD435491C4"/>
    <w:pPr>
      <w:widowControl w:val="0"/>
      <w:wordWrap w:val="0"/>
      <w:autoSpaceDE w:val="0"/>
      <w:autoSpaceDN w:val="0"/>
    </w:pPr>
  </w:style>
  <w:style w:type="paragraph" w:customStyle="1" w:styleId="9D96053E16204CDC8C44C39F20390ACE">
    <w:name w:val="9D96053E16204CDC8C44C39F20390ACE"/>
    <w:pPr>
      <w:widowControl w:val="0"/>
      <w:wordWrap w:val="0"/>
      <w:autoSpaceDE w:val="0"/>
      <w:autoSpaceDN w:val="0"/>
    </w:pPr>
  </w:style>
  <w:style w:type="paragraph" w:customStyle="1" w:styleId="E1E90CD6A80D44719DB305671D82FFC7">
    <w:name w:val="E1E90CD6A80D44719DB305671D82FFC7"/>
    <w:pPr>
      <w:widowControl w:val="0"/>
      <w:wordWrap w:val="0"/>
      <w:autoSpaceDE w:val="0"/>
      <w:autoSpaceDN w:val="0"/>
    </w:pPr>
  </w:style>
  <w:style w:type="paragraph" w:customStyle="1" w:styleId="7F62554D7DEA4D7DA0F51CC3EC0EBC35">
    <w:name w:val="7F62554D7DEA4D7DA0F51CC3EC0EBC35"/>
    <w:pPr>
      <w:widowControl w:val="0"/>
      <w:wordWrap w:val="0"/>
      <w:autoSpaceDE w:val="0"/>
      <w:autoSpaceDN w:val="0"/>
    </w:pPr>
  </w:style>
  <w:style w:type="paragraph" w:customStyle="1" w:styleId="6B75F5EE11D8485B8B3A68F6B4618783">
    <w:name w:val="6B75F5EE11D8485B8B3A68F6B4618783"/>
    <w:pPr>
      <w:widowControl w:val="0"/>
      <w:wordWrap w:val="0"/>
      <w:autoSpaceDE w:val="0"/>
      <w:autoSpaceDN w:val="0"/>
    </w:pPr>
  </w:style>
  <w:style w:type="paragraph" w:customStyle="1" w:styleId="DA41AA5A4D214CD894F85494AC059212">
    <w:name w:val="DA41AA5A4D214CD894F85494AC059212"/>
    <w:pPr>
      <w:widowControl w:val="0"/>
      <w:wordWrap w:val="0"/>
      <w:autoSpaceDE w:val="0"/>
      <w:autoSpaceDN w:val="0"/>
    </w:pPr>
  </w:style>
  <w:style w:type="paragraph" w:customStyle="1" w:styleId="9AD5381FA0344EA39620D30779352DE8">
    <w:name w:val="9AD5381FA0344EA39620D30779352DE8"/>
    <w:pPr>
      <w:widowControl w:val="0"/>
      <w:wordWrap w:val="0"/>
      <w:autoSpaceDE w:val="0"/>
      <w:autoSpaceDN w:val="0"/>
    </w:pPr>
  </w:style>
  <w:style w:type="paragraph" w:customStyle="1" w:styleId="E0DC4B1D1137486B96B600CCFC92868D">
    <w:name w:val="E0DC4B1D1137486B96B600CCFC92868D"/>
    <w:pPr>
      <w:widowControl w:val="0"/>
      <w:wordWrap w:val="0"/>
      <w:autoSpaceDE w:val="0"/>
      <w:autoSpaceDN w:val="0"/>
    </w:pPr>
  </w:style>
  <w:style w:type="paragraph" w:customStyle="1" w:styleId="34F370C5EA9C4CD4A758CE6C1DD6C3F6">
    <w:name w:val="34F370C5EA9C4CD4A758CE6C1DD6C3F6"/>
    <w:pPr>
      <w:widowControl w:val="0"/>
      <w:wordWrap w:val="0"/>
      <w:autoSpaceDE w:val="0"/>
      <w:autoSpaceDN w:val="0"/>
    </w:pPr>
  </w:style>
  <w:style w:type="paragraph" w:customStyle="1" w:styleId="71135E1D72CB4C0080816D48DFC973D6">
    <w:name w:val="71135E1D72CB4C0080816D48DFC973D6"/>
    <w:pPr>
      <w:widowControl w:val="0"/>
      <w:wordWrap w:val="0"/>
      <w:autoSpaceDE w:val="0"/>
      <w:autoSpaceDN w:val="0"/>
    </w:pPr>
  </w:style>
  <w:style w:type="paragraph" w:customStyle="1" w:styleId="294E0F913F4D41FF9B5D2112D8F0EF8B">
    <w:name w:val="294E0F913F4D41FF9B5D2112D8F0EF8B"/>
    <w:pPr>
      <w:widowControl w:val="0"/>
      <w:wordWrap w:val="0"/>
      <w:autoSpaceDE w:val="0"/>
      <w:autoSpaceDN w:val="0"/>
    </w:pPr>
  </w:style>
  <w:style w:type="paragraph" w:customStyle="1" w:styleId="B2F70F150EDC4C1197D44E194A4C4963">
    <w:name w:val="B2F70F150EDC4C1197D44E194A4C4963"/>
    <w:pPr>
      <w:widowControl w:val="0"/>
      <w:wordWrap w:val="0"/>
      <w:autoSpaceDE w:val="0"/>
      <w:autoSpaceDN w:val="0"/>
    </w:pPr>
  </w:style>
  <w:style w:type="paragraph" w:customStyle="1" w:styleId="F7643D4165024B14A5F89262D4B1356C">
    <w:name w:val="F7643D4165024B14A5F89262D4B1356C"/>
    <w:pPr>
      <w:widowControl w:val="0"/>
      <w:wordWrap w:val="0"/>
      <w:autoSpaceDE w:val="0"/>
      <w:autoSpaceDN w:val="0"/>
    </w:pPr>
  </w:style>
  <w:style w:type="paragraph" w:customStyle="1" w:styleId="A6A9B6BCB70740E4A489B01F7554DFB4">
    <w:name w:val="A6A9B6BCB70740E4A489B01F7554DFB4"/>
    <w:pPr>
      <w:widowControl w:val="0"/>
      <w:wordWrap w:val="0"/>
      <w:autoSpaceDE w:val="0"/>
      <w:autoSpaceDN w:val="0"/>
    </w:pPr>
  </w:style>
  <w:style w:type="paragraph" w:customStyle="1" w:styleId="1369FDB41EBB4F1DB59A00BC82F91300">
    <w:name w:val="1369FDB41EBB4F1DB59A00BC82F91300"/>
    <w:pPr>
      <w:widowControl w:val="0"/>
      <w:wordWrap w:val="0"/>
      <w:autoSpaceDE w:val="0"/>
      <w:autoSpaceDN w:val="0"/>
    </w:pPr>
  </w:style>
  <w:style w:type="paragraph" w:customStyle="1" w:styleId="72F77A8D08764A86B0EA3D734CD1EA34">
    <w:name w:val="72F77A8D08764A86B0EA3D734CD1EA34"/>
    <w:pPr>
      <w:widowControl w:val="0"/>
      <w:wordWrap w:val="0"/>
      <w:autoSpaceDE w:val="0"/>
      <w:autoSpaceDN w:val="0"/>
    </w:pPr>
  </w:style>
  <w:style w:type="paragraph" w:customStyle="1" w:styleId="625E887688A1449487EE8E607944C6BD">
    <w:name w:val="625E887688A1449487EE8E607944C6BD"/>
    <w:pPr>
      <w:widowControl w:val="0"/>
      <w:wordWrap w:val="0"/>
      <w:autoSpaceDE w:val="0"/>
      <w:autoSpaceDN w:val="0"/>
    </w:pPr>
  </w:style>
  <w:style w:type="paragraph" w:customStyle="1" w:styleId="120814C43B784D679B928A5C598EE3BF">
    <w:name w:val="120814C43B784D679B928A5C598EE3BF"/>
    <w:pPr>
      <w:widowControl w:val="0"/>
      <w:wordWrap w:val="0"/>
      <w:autoSpaceDE w:val="0"/>
      <w:autoSpaceDN w:val="0"/>
    </w:pPr>
  </w:style>
  <w:style w:type="paragraph" w:customStyle="1" w:styleId="75691820826747C2A21645D4EDBF22CE">
    <w:name w:val="75691820826747C2A21645D4EDBF22CE"/>
    <w:pPr>
      <w:widowControl w:val="0"/>
      <w:wordWrap w:val="0"/>
      <w:autoSpaceDE w:val="0"/>
      <w:autoSpaceDN w:val="0"/>
    </w:pPr>
  </w:style>
  <w:style w:type="paragraph" w:customStyle="1" w:styleId="D83A31FB1DE74F6995B60E1466CC758A">
    <w:name w:val="D83A31FB1DE74F6995B60E1466CC758A"/>
    <w:pPr>
      <w:widowControl w:val="0"/>
      <w:wordWrap w:val="0"/>
      <w:autoSpaceDE w:val="0"/>
      <w:autoSpaceDN w:val="0"/>
    </w:pPr>
  </w:style>
  <w:style w:type="paragraph" w:customStyle="1" w:styleId="7D56E3A8B95B43EDAD2F971612EC2CBD">
    <w:name w:val="7D56E3A8B95B43EDAD2F971612EC2CBD"/>
    <w:pPr>
      <w:widowControl w:val="0"/>
      <w:wordWrap w:val="0"/>
      <w:autoSpaceDE w:val="0"/>
      <w:autoSpaceDN w:val="0"/>
    </w:pPr>
  </w:style>
  <w:style w:type="paragraph" w:customStyle="1" w:styleId="A6C1CCC75B9A47778152CA3C84443B15">
    <w:name w:val="A6C1CCC75B9A47778152CA3C84443B15"/>
    <w:pPr>
      <w:widowControl w:val="0"/>
      <w:wordWrap w:val="0"/>
      <w:autoSpaceDE w:val="0"/>
      <w:autoSpaceDN w:val="0"/>
    </w:pPr>
  </w:style>
  <w:style w:type="paragraph" w:customStyle="1" w:styleId="E69B5FF849434A7293828A905C14D1F0">
    <w:name w:val="E69B5FF849434A7293828A905C14D1F0"/>
    <w:pPr>
      <w:widowControl w:val="0"/>
      <w:wordWrap w:val="0"/>
      <w:autoSpaceDE w:val="0"/>
      <w:autoSpaceDN w:val="0"/>
    </w:pPr>
  </w:style>
  <w:style w:type="paragraph" w:customStyle="1" w:styleId="17CCE535A37D4453ABF5F720A6BDF814">
    <w:name w:val="17CCE535A37D4453ABF5F720A6BDF81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{E4CC2BF1-6F94-48FD-8626-762D37F6FB90}</b:Guid>
    <b:Title>문서 제목</b:Title>
    <b:Year>연도</b:Year>
    <b:JournalName>저널 제목</b:JournalName>
    <b:Pages>시작 페이지 - 끝 페이지</b:Pages>
    <b:Author>
      <b:Author>
        <b:NameList>
          <b:Person>
            <b:Last>성</b:Last>
            <b:First>이름,</b:First>
            <b:Middle>중간 이름</b:Middle>
          </b:Person>
        </b:NameList>
      </b:Author>
    </b:Author>
    <b:RefOrder>1</b:RefOrder>
  </b:Source>
  <b:Source>
    <b:Tag>Last</b:Tag>
    <b:SourceType>Book</b:SourceType>
    <b:Guid>{EB897D4A-6E82-4F04-9772-783645D2616B}</b:Guid>
    <b:Title>책 제목</b:Title>
    <b:Year>연도</b:Year>
    <b:City>도시 이름</b:City>
    <b:Publisher>게시자 이름</b:Publisher>
    <b:Author>
      <b:Author>
        <b:NameList>
          <b:Person>
            <b:Last>성</b:Last>
            <b:First>이름,</b:First>
            <b:Middle>중간 이름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82CC012-B6F3-4CA3-B68C-B846DB4AF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스타일 보고서(6판).dotx</Template>
  <TotalTime>56</TotalTime>
  <Pages>8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근전도FFT 분석을 통한 모바일 피트니스 피드백 시스템</vt:lpstr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근전도FFT 분석을 통한 모바일 피트니스 피드백 시스템</dc:title>
  <dc:subject/>
  <dc:creator>jinu</dc:creator>
  <cp:keywords/>
  <dc:description/>
  <cp:lastModifiedBy>skup badasdasd</cp:lastModifiedBy>
  <cp:revision>2</cp:revision>
  <dcterms:created xsi:type="dcterms:W3CDTF">2023-09-29T15:17:00Z</dcterms:created>
  <dcterms:modified xsi:type="dcterms:W3CDTF">2023-10-15T07:40:00Z</dcterms:modified>
</cp:coreProperties>
</file>